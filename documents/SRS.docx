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21AD" w14:textId="7856CCE1" w:rsidR="00076856" w:rsidRPr="00750A25" w:rsidRDefault="00750A25" w:rsidP="00AC1590">
      <w:pPr>
        <w:pStyle w:val="Title"/>
        <w:rPr>
          <w:rFonts w:ascii="Amasis MT Pro Black" w:hAnsi="Amasis MT Pro Black"/>
          <w:sz w:val="30"/>
          <w:szCs w:val="58"/>
        </w:rPr>
      </w:pPr>
      <w:r>
        <w:rPr>
          <w:rFonts w:ascii="Amasis MT Pro Black" w:hAnsi="Amasis MT Pro Black"/>
          <w:sz w:val="30"/>
          <w:szCs w:val="58"/>
        </w:rPr>
        <w:t>Social Network</w:t>
      </w:r>
    </w:p>
    <w:p w14:paraId="13679502" w14:textId="1EF2A250" w:rsidR="00076856" w:rsidRPr="00D64FCE" w:rsidRDefault="00750A25" w:rsidP="00AC1590">
      <w:pPr>
        <w:pStyle w:val="Title"/>
        <w:spacing w:line="276" w:lineRule="auto"/>
        <w:rPr>
          <w:rFonts w:ascii="Amasis MT Pro Black" w:hAnsi="Amasis MT Pro Black"/>
          <w:i/>
          <w:iCs/>
          <w:color w:val="7F7F7F" w:themeColor="text1" w:themeTint="80"/>
          <w:sz w:val="26"/>
          <w:szCs w:val="54"/>
        </w:rPr>
      </w:pPr>
      <w:r w:rsidRPr="00D64FCE">
        <w:rPr>
          <w:rFonts w:ascii="Amasis MT Pro Black" w:hAnsi="Amasis MT Pro Black"/>
          <w:i/>
          <w:iCs/>
          <w:color w:val="7F7F7F" w:themeColor="text1" w:themeTint="80"/>
        </w:rPr>
        <w:t>You are the product</w:t>
      </w:r>
    </w:p>
    <w:bookmarkStart w:id="0" w:name="_Hlk107482186"/>
    <w:p w14:paraId="07CC392F" w14:textId="77777777" w:rsidR="00563FE4" w:rsidRPr="00AC1590" w:rsidRDefault="00FE2116" w:rsidP="00AC1590">
      <w:pPr>
        <w:rPr>
          <w:rFonts w:ascii="Amasis MT Pro Black" w:hAnsi="Amasis MT Pro Black"/>
          <w:sz w:val="28"/>
          <w:szCs w:val="28"/>
        </w:rPr>
      </w:pPr>
      <w:sdt>
        <w:sdtPr>
          <w:rPr>
            <w:rFonts w:ascii="Amasis MT Pro Black" w:hAnsi="Amasis MT Pro Black"/>
            <w:sz w:val="28"/>
            <w:szCs w:val="28"/>
          </w:rPr>
          <w:alias w:val="Project Overview:"/>
          <w:tag w:val="Project Overview:"/>
          <w:id w:val="-231312045"/>
          <w:placeholder>
            <w:docPart w:val="C84442AF9B9545A2B9F4DE4C4045B39A"/>
          </w:placeholder>
          <w:temporary/>
          <w:showingPlcHdr/>
          <w15:appearance w15:val="hidden"/>
        </w:sdtPr>
        <w:sdtEndPr/>
        <w:sdtContent>
          <w:r w:rsidR="00874AA1" w:rsidRPr="00AC1590">
            <w:rPr>
              <w:rFonts w:ascii="Amasis MT Pro Black" w:hAnsi="Amasis MT Pro Black"/>
              <w:sz w:val="28"/>
              <w:szCs w:val="28"/>
            </w:rPr>
            <w:t>Project Overview:</w:t>
          </w:r>
        </w:sdtContent>
      </w:sdt>
    </w:p>
    <w:bookmarkEnd w:id="0"/>
    <w:p w14:paraId="4DCE0B81" w14:textId="3E324BEB" w:rsidR="00D64FCE" w:rsidRDefault="00E5709C" w:rsidP="00AC1590">
      <w:pPr>
        <w:rPr>
          <w:rFonts w:ascii="Amasis MT Pro Medium" w:hAnsi="Amasis MT Pro Medium"/>
          <w:b/>
          <w:bCs/>
        </w:rPr>
      </w:pPr>
      <w:r w:rsidRPr="00D64FCE">
        <w:rPr>
          <w:rFonts w:ascii="Amasis MT Pro Medium" w:hAnsi="Amasis MT Pro Medium"/>
          <w:bCs/>
        </w:rPr>
        <w:tab/>
      </w:r>
      <w:r w:rsidR="00D64FCE" w:rsidRPr="00D64FCE">
        <w:rPr>
          <w:rFonts w:ascii="Amasis MT Pro Medium" w:hAnsi="Amasis MT Pro Medium"/>
          <w:bCs/>
        </w:rPr>
        <w:t>Social network app to make a good network and find a good position</w:t>
      </w:r>
      <w:r w:rsidR="00CA581D">
        <w:rPr>
          <w:rFonts w:ascii="Amasis MT Pro Medium" w:hAnsi="Amasis MT Pro Medium"/>
          <w:bCs/>
        </w:rPr>
        <w:t xml:space="preserve">, as </w:t>
      </w:r>
      <w:r w:rsidR="00CA581D" w:rsidRPr="00CA581D">
        <w:rPr>
          <w:rFonts w:ascii="Amasis MT Pro Medium" w:hAnsi="Amasis MT Pro Medium"/>
          <w:bCs/>
          <w:color w:val="1F3864" w:themeColor="accent1" w:themeShade="80"/>
        </w:rPr>
        <w:t>LinkedIn</w:t>
      </w:r>
    </w:p>
    <w:p w14:paraId="1A486998" w14:textId="77777777" w:rsidR="00D64FCE" w:rsidRPr="00D64FCE" w:rsidRDefault="00D64FCE" w:rsidP="00AC1590">
      <w:pPr>
        <w:rPr>
          <w:rFonts w:ascii="Amasis MT Pro Medium" w:hAnsi="Amasis MT Pro Medium"/>
          <w:b/>
          <w:bCs/>
        </w:rPr>
      </w:pPr>
    </w:p>
    <w:p w14:paraId="010A3F2F" w14:textId="48179E89" w:rsidR="00044941" w:rsidRPr="00AC1590" w:rsidRDefault="00D64FCE" w:rsidP="00AC1590">
      <w:pPr>
        <w:rPr>
          <w:rFonts w:ascii="Amasis MT Pro Black" w:hAnsi="Amasis MT Pro Black"/>
          <w:sz w:val="28"/>
          <w:szCs w:val="28"/>
          <w:lang w:bidi="ar-EG"/>
        </w:rPr>
      </w:pPr>
      <w:r w:rsidRPr="00AC1590">
        <w:rPr>
          <w:rFonts w:ascii="Amasis MT Pro Black" w:hAnsi="Amasis MT Pro Black"/>
          <w:sz w:val="28"/>
          <w:szCs w:val="28"/>
        </w:rPr>
        <w:t>Objectives</w:t>
      </w:r>
      <w:r w:rsidRPr="00AC1590">
        <w:rPr>
          <w:rFonts w:ascii="Amasis MT Pro Black" w:hAnsi="Amasis MT Pro Black"/>
          <w:sz w:val="28"/>
          <w:szCs w:val="28"/>
          <w:lang w:bidi="ar-EG"/>
        </w:rPr>
        <w:t>:</w:t>
      </w:r>
    </w:p>
    <w:p w14:paraId="7324FEB5" w14:textId="59B0E070" w:rsidR="00D64FCE" w:rsidRPr="00AC1590" w:rsidRDefault="00F14C4A" w:rsidP="00AC1590">
      <w:pPr>
        <w:pStyle w:val="ListParagraph"/>
        <w:numPr>
          <w:ilvl w:val="0"/>
          <w:numId w:val="11"/>
        </w:numPr>
        <w:rPr>
          <w:rFonts w:ascii="Amasis MT Pro Medium" w:hAnsi="Amasis MT Pro Medium"/>
          <w:b/>
          <w:bCs/>
        </w:rPr>
      </w:pPr>
      <w:r w:rsidRPr="00AC1590">
        <w:rPr>
          <w:rFonts w:ascii="Amasis MT Pro Medium" w:hAnsi="Amasis MT Pro Medium"/>
          <w:bCs/>
        </w:rPr>
        <w:t>Helping companies to have qualified employees</w:t>
      </w:r>
    </w:p>
    <w:p w14:paraId="719F07C5" w14:textId="6987739C" w:rsidR="00F14C4A" w:rsidRPr="00AC1590" w:rsidRDefault="00F14C4A" w:rsidP="00AC1590">
      <w:pPr>
        <w:pStyle w:val="ListParagraph"/>
        <w:numPr>
          <w:ilvl w:val="0"/>
          <w:numId w:val="11"/>
        </w:numPr>
        <w:rPr>
          <w:rFonts w:ascii="Amasis MT Pro Medium" w:hAnsi="Amasis MT Pro Medium"/>
          <w:b/>
          <w:bCs/>
        </w:rPr>
      </w:pPr>
      <w:r w:rsidRPr="00AC1590">
        <w:rPr>
          <w:rFonts w:ascii="Amasis MT Pro Medium" w:hAnsi="Amasis MT Pro Medium"/>
          <w:bCs/>
        </w:rPr>
        <w:t>Helping users to talk to others and have a good job</w:t>
      </w:r>
    </w:p>
    <w:p w14:paraId="3E27994D" w14:textId="4DF104D1" w:rsidR="00AC1590" w:rsidRPr="00AC1590" w:rsidRDefault="00F14C4A" w:rsidP="00AC1590">
      <w:pPr>
        <w:pStyle w:val="ListParagraph"/>
        <w:numPr>
          <w:ilvl w:val="0"/>
          <w:numId w:val="11"/>
        </w:numPr>
        <w:rPr>
          <w:rFonts w:ascii="Amasis MT Pro Medium" w:hAnsi="Amasis MT Pro Medium"/>
          <w:b/>
          <w:bCs/>
        </w:rPr>
      </w:pPr>
      <w:r w:rsidRPr="00AC1590">
        <w:rPr>
          <w:rFonts w:ascii="Amasis MT Pro Medium" w:hAnsi="Amasis MT Pro Medium"/>
          <w:bCs/>
        </w:rPr>
        <w:t>Take advantage of paid advertisements and subscriptions</w:t>
      </w:r>
    </w:p>
    <w:p w14:paraId="3252926E" w14:textId="77777777" w:rsidR="00AC1590" w:rsidRDefault="00AC1590" w:rsidP="00AC1590">
      <w:pPr>
        <w:rPr>
          <w:rFonts w:ascii="Amasis MT Pro Medium" w:hAnsi="Amasis MT Pro Medium"/>
          <w:b/>
          <w:bCs/>
        </w:rPr>
      </w:pPr>
    </w:p>
    <w:p w14:paraId="66EBB2D3" w14:textId="77777777" w:rsidR="00AC1590" w:rsidRPr="00AC1590" w:rsidRDefault="00AC1590" w:rsidP="00AC1590">
      <w:pPr>
        <w:rPr>
          <w:rFonts w:ascii="Amasis MT Pro Black" w:hAnsi="Amasis MT Pro Black"/>
          <w:sz w:val="28"/>
          <w:szCs w:val="28"/>
          <w:lang w:bidi="ar-EG"/>
        </w:rPr>
      </w:pPr>
      <w:r w:rsidRPr="00AC1590">
        <w:rPr>
          <w:rFonts w:ascii="Amasis MT Pro Black" w:hAnsi="Amasis MT Pro Black"/>
          <w:sz w:val="28"/>
          <w:szCs w:val="28"/>
        </w:rPr>
        <w:t>System Description</w:t>
      </w:r>
      <w:r w:rsidRPr="00AC1590">
        <w:rPr>
          <w:rFonts w:ascii="Amasis MT Pro Black" w:hAnsi="Amasis MT Pro Black"/>
          <w:sz w:val="28"/>
          <w:szCs w:val="28"/>
          <w:lang w:bidi="ar-EG"/>
        </w:rPr>
        <w:t>:</w:t>
      </w:r>
    </w:p>
    <w:p w14:paraId="7B3836DE" w14:textId="77777777" w:rsidR="00AC1590" w:rsidRPr="00AC1590" w:rsidRDefault="00AC1590" w:rsidP="00AC1590">
      <w:pPr>
        <w:ind w:firstLine="720"/>
        <w:rPr>
          <w:rFonts w:ascii="Amasis MT Pro Medium" w:hAnsi="Amasis MT Pro Medium"/>
          <w:lang w:bidi="ar-EG"/>
        </w:rPr>
      </w:pPr>
      <w:r w:rsidRPr="00AC1590">
        <w:rPr>
          <w:rFonts w:ascii="Amasis MT Pro Medium" w:hAnsi="Amasis MT Pro Medium"/>
          <w:lang w:bidi="ar-EG"/>
        </w:rPr>
        <w:t>The system is composed of smaller subsystems that all work together to deliver high quality service</w:t>
      </w:r>
    </w:p>
    <w:p w14:paraId="369DEA45" w14:textId="77777777" w:rsidR="00AC1590" w:rsidRPr="00AC1590" w:rsidRDefault="00AC1590" w:rsidP="00AC1590">
      <w:pPr>
        <w:pStyle w:val="ListParagraph"/>
        <w:numPr>
          <w:ilvl w:val="0"/>
          <w:numId w:val="12"/>
        </w:numPr>
        <w:rPr>
          <w:rFonts w:ascii="Amasis MT Pro Medium" w:hAnsi="Amasis MT Pro Medium"/>
          <w:lang w:bidi="ar-EG"/>
        </w:rPr>
      </w:pPr>
      <w:r w:rsidRPr="00AC1590">
        <w:rPr>
          <w:rFonts w:ascii="Amasis MT Pro Medium" w:hAnsi="Amasis MT Pro Medium"/>
          <w:lang w:bidi="ar-EG"/>
        </w:rPr>
        <w:t>User (normal user – subscribed user – admin user)</w:t>
      </w:r>
    </w:p>
    <w:p w14:paraId="63312A36" w14:textId="77777777" w:rsidR="00AC1590" w:rsidRPr="00AC1590" w:rsidRDefault="00AC1590" w:rsidP="00AC1590">
      <w:pPr>
        <w:pStyle w:val="ListParagraph"/>
        <w:numPr>
          <w:ilvl w:val="0"/>
          <w:numId w:val="12"/>
        </w:numPr>
        <w:rPr>
          <w:rFonts w:ascii="Amasis MT Pro Medium" w:hAnsi="Amasis MT Pro Medium"/>
          <w:lang w:bidi="ar-EG"/>
        </w:rPr>
      </w:pPr>
      <w:r w:rsidRPr="00AC1590">
        <w:rPr>
          <w:rFonts w:ascii="Amasis MT Pro Medium" w:hAnsi="Amasis MT Pro Medium"/>
          <w:lang w:bidi="ar-EG"/>
        </w:rPr>
        <w:t>Company</w:t>
      </w:r>
      <w:r w:rsidRPr="00AC1590">
        <w:rPr>
          <w:rFonts w:ascii="Amasis MT Pro Medium" w:hAnsi="Amasis MT Pro Medium"/>
          <w:rtl/>
          <w:lang w:bidi="ar-EG"/>
        </w:rPr>
        <w:t xml:space="preserve"> </w:t>
      </w:r>
      <w:r w:rsidRPr="00AC1590">
        <w:rPr>
          <w:rFonts w:ascii="Amasis MT Pro Medium" w:hAnsi="Amasis MT Pro Medium"/>
          <w:lang w:bidi="ar-EG"/>
        </w:rPr>
        <w:t>(normal company – subscribed company)</w:t>
      </w:r>
    </w:p>
    <w:p w14:paraId="153AD1B7" w14:textId="5F70DAE4" w:rsidR="00AC1590" w:rsidRPr="00850B00" w:rsidRDefault="00AC1590" w:rsidP="00850B00">
      <w:pPr>
        <w:pStyle w:val="ListParagraph"/>
        <w:numPr>
          <w:ilvl w:val="0"/>
          <w:numId w:val="12"/>
        </w:numPr>
        <w:rPr>
          <w:rFonts w:ascii="Amasis MT Pro Medium" w:hAnsi="Amasis MT Pro Medium"/>
          <w:rtl/>
          <w:lang w:bidi="ar-EG"/>
        </w:rPr>
      </w:pPr>
      <w:r w:rsidRPr="00AC1590">
        <w:rPr>
          <w:rFonts w:ascii="Amasis MT Pro Medium" w:hAnsi="Amasis MT Pro Medium"/>
          <w:lang w:bidi="ar-EG"/>
        </w:rPr>
        <w:t>Post (normal post – AD)</w:t>
      </w:r>
    </w:p>
    <w:p w14:paraId="0C8C22B0" w14:textId="77777777" w:rsidR="00AC1590" w:rsidRPr="00E73F21" w:rsidRDefault="00AC1590" w:rsidP="00E73F21">
      <w:pPr>
        <w:pStyle w:val="ListParagraph"/>
        <w:numPr>
          <w:ilvl w:val="0"/>
          <w:numId w:val="13"/>
        </w:numPr>
        <w:rPr>
          <w:rFonts w:ascii="Amasis MT Pro Black" w:hAnsi="Amasis MT Pro Black"/>
          <w:b/>
          <w:bCs/>
          <w:sz w:val="26"/>
          <w:szCs w:val="26"/>
          <w:lang w:bidi="ar-EG"/>
        </w:rPr>
      </w:pPr>
      <w:r w:rsidRPr="00E73F21">
        <w:rPr>
          <w:rFonts w:ascii="Amasis MT Pro Black" w:hAnsi="Amasis MT Pro Black"/>
          <w:b/>
          <w:bCs/>
          <w:sz w:val="26"/>
          <w:szCs w:val="26"/>
          <w:lang w:bidi="ar-EG"/>
        </w:rPr>
        <w:t>User</w:t>
      </w:r>
    </w:p>
    <w:p w14:paraId="771B7F2B" w14:textId="7F0ABAFB" w:rsidR="00AC1590" w:rsidRDefault="00AC1590" w:rsidP="00E73F21">
      <w:pPr>
        <w:ind w:left="720"/>
        <w:rPr>
          <w:rFonts w:ascii="Amasis MT Pro Medium" w:hAnsi="Amasis MT Pro Medium"/>
          <w:color w:val="1F3864" w:themeColor="accent1" w:themeShade="80"/>
          <w:rtl/>
          <w:lang w:bidi="ar-EG"/>
        </w:rPr>
      </w:pPr>
      <w:r w:rsidRPr="00E73F21">
        <w:rPr>
          <w:rFonts w:ascii="Amasis MT Pro Medium" w:hAnsi="Amasis MT Pro Medium"/>
          <w:lang w:bidi="ar-EG"/>
        </w:rPr>
        <w:t xml:space="preserve">The system should store the following information about user = </w:t>
      </w:r>
      <w:r w:rsidRPr="00E73F21">
        <w:rPr>
          <w:rFonts w:ascii="Amasis MT Pro Medium" w:hAnsi="Amasis MT Pro Medium"/>
          <w:color w:val="1F3864" w:themeColor="accent1" w:themeShade="80"/>
          <w:lang w:bidi="ar-EG"/>
        </w:rPr>
        <w:t>name, email, password, phone, photo, address, about, education, experience, current work, followed users, followers, followed company, posts, jobs, is admin, is subscribed</w:t>
      </w:r>
    </w:p>
    <w:p w14:paraId="5B45E791" w14:textId="77777777" w:rsidR="00850B00" w:rsidRPr="00850B00" w:rsidRDefault="00850B00" w:rsidP="00850B00">
      <w:pPr>
        <w:spacing w:after="0" w:line="240" w:lineRule="auto"/>
        <w:ind w:left="63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all Users</w:t>
      </w:r>
    </w:p>
    <w:p w14:paraId="23D19073" w14:textId="5D60D2CB" w:rsidR="00850B00" w:rsidRP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register or login (ability to change password) (verify email)</w:t>
      </w:r>
    </w:p>
    <w:p w14:paraId="399F5F66" w14:textId="7CF8D619" w:rsidR="00850B00" w:rsidRP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proofErr w:type="spellStart"/>
      <w:r w:rsidRPr="00850B00">
        <w:rPr>
          <w:rFonts w:ascii="Amasis MT Pro" w:hAnsi="Amasis MT Pro"/>
          <w:lang w:bidi="ar-EG"/>
        </w:rPr>
        <w:t>update|delete</w:t>
      </w:r>
      <w:proofErr w:type="spellEnd"/>
      <w:r w:rsidRPr="00850B00">
        <w:rPr>
          <w:rFonts w:ascii="Amasis MT Pro" w:hAnsi="Amasis MT Pro"/>
          <w:lang w:bidi="ar-EG"/>
        </w:rPr>
        <w:t xml:space="preserve"> all info + (experience, education, </w:t>
      </w:r>
      <w:r w:rsidR="002B6D01" w:rsidRPr="00850B00">
        <w:rPr>
          <w:rFonts w:ascii="Amasis MT Pro" w:hAnsi="Amasis MT Pro"/>
          <w:lang w:bidi="ar-EG"/>
        </w:rPr>
        <w:t>skills,</w:t>
      </w:r>
      <w:r w:rsidRPr="00850B00">
        <w:rPr>
          <w:rFonts w:ascii="Amasis MT Pro" w:hAnsi="Amasis MT Pro"/>
          <w:lang w:bidi="ar-EG"/>
        </w:rPr>
        <w:t xml:space="preserve"> CV)</w:t>
      </w:r>
    </w:p>
    <w:p w14:paraId="321B9ACE" w14:textId="019BC04C" w:rsidR="00850B00" w:rsidRP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add and delete and update and share Posts (upload image and video and pdf)</w:t>
      </w:r>
    </w:p>
    <w:p w14:paraId="680EA700" w14:textId="43B51F61" w:rsidR="00850B00" w:rsidRP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proofErr w:type="spellStart"/>
      <w:r w:rsidRPr="00850B00">
        <w:rPr>
          <w:rFonts w:ascii="Amasis MT Pro" w:hAnsi="Amasis MT Pro"/>
          <w:lang w:bidi="ar-EG"/>
        </w:rPr>
        <w:t>make|delete|update</w:t>
      </w:r>
      <w:proofErr w:type="spellEnd"/>
      <w:r w:rsidRPr="00850B00">
        <w:rPr>
          <w:rFonts w:ascii="Amasis MT Pro" w:hAnsi="Amasis MT Pro"/>
          <w:lang w:bidi="ar-EG"/>
        </w:rPr>
        <w:t xml:space="preserve"> reacts and comments on Posts or ads</w:t>
      </w:r>
    </w:p>
    <w:p w14:paraId="1529A6DC" w14:textId="73B3642F" w:rsidR="00850B00" w:rsidRP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proofErr w:type="spellStart"/>
      <w:r w:rsidRPr="00850B00">
        <w:rPr>
          <w:rFonts w:ascii="Amasis MT Pro" w:hAnsi="Amasis MT Pro"/>
          <w:lang w:bidi="ar-EG"/>
        </w:rPr>
        <w:t>applay</w:t>
      </w:r>
      <w:proofErr w:type="spellEnd"/>
      <w:r w:rsidRPr="00850B00">
        <w:rPr>
          <w:rFonts w:ascii="Amasis MT Pro" w:hAnsi="Amasis MT Pro"/>
          <w:lang w:bidi="ar-EG"/>
        </w:rPr>
        <w:t xml:space="preserve"> for jobs and </w:t>
      </w:r>
      <w:proofErr w:type="spellStart"/>
      <w:r w:rsidRPr="00850B00">
        <w:rPr>
          <w:rFonts w:ascii="Amasis MT Pro" w:hAnsi="Amasis MT Pro"/>
          <w:lang w:bidi="ar-EG"/>
        </w:rPr>
        <w:t>update|delete</w:t>
      </w:r>
      <w:proofErr w:type="spellEnd"/>
      <w:r w:rsidRPr="00850B00">
        <w:rPr>
          <w:rFonts w:ascii="Amasis MT Pro" w:hAnsi="Amasis MT Pro"/>
          <w:lang w:bidi="ar-EG"/>
        </w:rPr>
        <w:t xml:space="preserve"> his application</w:t>
      </w:r>
    </w:p>
    <w:p w14:paraId="79F3030F" w14:textId="68AD2C7D" w:rsidR="00850B00" w:rsidRP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proofErr w:type="spellStart"/>
      <w:r w:rsidRPr="00850B00">
        <w:rPr>
          <w:rFonts w:ascii="Amasis MT Pro" w:hAnsi="Amasis MT Pro"/>
          <w:lang w:bidi="ar-EG"/>
        </w:rPr>
        <w:t>follow|unfollow|block|unblock</w:t>
      </w:r>
      <w:proofErr w:type="spellEnd"/>
      <w:r w:rsidRPr="00850B00">
        <w:rPr>
          <w:rFonts w:ascii="Amasis MT Pro" w:hAnsi="Amasis MT Pro"/>
          <w:lang w:bidi="ar-EG"/>
        </w:rPr>
        <w:t xml:space="preserve"> users or companies</w:t>
      </w:r>
    </w:p>
    <w:p w14:paraId="7AC95F0A" w14:textId="14189812" w:rsidR="00850B00" w:rsidRP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see all his followers and following</w:t>
      </w:r>
    </w:p>
    <w:p w14:paraId="1A5007EF" w14:textId="686DD587" w:rsidR="00850B00" w:rsidRP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endorse users’ skills</w:t>
      </w:r>
    </w:p>
    <w:p w14:paraId="0B4D14B3" w14:textId="77D9F069" w:rsidR="00850B00" w:rsidRP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have notifications</w:t>
      </w:r>
    </w:p>
    <w:p w14:paraId="271FC556" w14:textId="789CE34B" w:rsidR="00850B00" w:rsidRDefault="00850B00" w:rsidP="00850B00">
      <w:pPr>
        <w:pStyle w:val="ListParagraph"/>
        <w:numPr>
          <w:ilvl w:val="0"/>
          <w:numId w:val="20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chat with followers and send request to non-followers</w:t>
      </w:r>
    </w:p>
    <w:p w14:paraId="437213B5" w14:textId="77777777" w:rsidR="00850B00" w:rsidRPr="00850B00" w:rsidRDefault="00850B00" w:rsidP="00850B00">
      <w:pPr>
        <w:spacing w:after="0" w:line="240" w:lineRule="auto"/>
        <w:ind w:left="120"/>
        <w:rPr>
          <w:rFonts w:ascii="Amasis MT Pro" w:hAnsi="Amasis MT Pro"/>
          <w:lang w:bidi="ar-EG"/>
        </w:rPr>
      </w:pPr>
    </w:p>
    <w:p w14:paraId="08E23176" w14:textId="77777777" w:rsidR="00850B00" w:rsidRPr="00850B00" w:rsidRDefault="00850B00" w:rsidP="00850B00">
      <w:pPr>
        <w:spacing w:after="0" w:line="240" w:lineRule="auto"/>
        <w:ind w:left="63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normal user</w:t>
      </w:r>
    </w:p>
    <w:p w14:paraId="68903EB3" w14:textId="6C6BA0A9" w:rsidR="00850B00" w:rsidRPr="00850B00" w:rsidRDefault="00850B00" w:rsidP="00850B00">
      <w:pPr>
        <w:pStyle w:val="ListParagraph"/>
        <w:numPr>
          <w:ilvl w:val="0"/>
          <w:numId w:val="21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can subscribe to premium user with 500$ per month</w:t>
      </w:r>
    </w:p>
    <w:p w14:paraId="00C25A22" w14:textId="73FB9EDB" w:rsidR="00850B00" w:rsidRPr="00850B00" w:rsidRDefault="00850B00" w:rsidP="00850B00">
      <w:pPr>
        <w:pStyle w:val="ListParagraph"/>
        <w:numPr>
          <w:ilvl w:val="0"/>
          <w:numId w:val="21"/>
        </w:numPr>
        <w:spacing w:after="0" w:line="240" w:lineRule="auto"/>
        <w:ind w:left="135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 xml:space="preserve">can see all posts and ads and can comment, </w:t>
      </w:r>
      <w:proofErr w:type="spellStart"/>
      <w:r w:rsidRPr="00850B00">
        <w:rPr>
          <w:rFonts w:ascii="Amasis MT Pro" w:hAnsi="Amasis MT Pro"/>
          <w:lang w:bidi="ar-EG"/>
        </w:rPr>
        <w:t>reactes</w:t>
      </w:r>
      <w:proofErr w:type="spellEnd"/>
      <w:r w:rsidRPr="00850B00">
        <w:rPr>
          <w:rFonts w:ascii="Amasis MT Pro" w:hAnsi="Amasis MT Pro"/>
          <w:lang w:bidi="ar-EG"/>
        </w:rPr>
        <w:t xml:space="preserve"> on them from all users and companies he follows</w:t>
      </w:r>
    </w:p>
    <w:p w14:paraId="3B087C8E" w14:textId="77777777" w:rsidR="00850B00" w:rsidRPr="00850B00" w:rsidRDefault="00850B00" w:rsidP="00850B00">
      <w:pPr>
        <w:spacing w:after="0" w:line="240" w:lineRule="auto"/>
        <w:ind w:left="63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lastRenderedPageBreak/>
        <w:t>premium user</w:t>
      </w:r>
    </w:p>
    <w:p w14:paraId="4F9F21E3" w14:textId="76CF9C7F" w:rsidR="00850B00" w:rsidRPr="00850B00" w:rsidRDefault="00850B00" w:rsidP="00850B00">
      <w:pPr>
        <w:pStyle w:val="ListParagraph"/>
        <w:numPr>
          <w:ilvl w:val="0"/>
          <w:numId w:val="2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can add Ads for 10$ per month</w:t>
      </w:r>
    </w:p>
    <w:p w14:paraId="26E3DFA7" w14:textId="51F8C5C3" w:rsidR="00850B00" w:rsidRPr="00850B00" w:rsidRDefault="00850B00" w:rsidP="00850B00">
      <w:pPr>
        <w:pStyle w:val="ListParagraph"/>
        <w:numPr>
          <w:ilvl w:val="0"/>
          <w:numId w:val="2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show in first of search</w:t>
      </w:r>
    </w:p>
    <w:p w14:paraId="0F07C983" w14:textId="2AFB51B4" w:rsidR="00850B00" w:rsidRPr="00850B00" w:rsidRDefault="00850B00" w:rsidP="00850B00">
      <w:pPr>
        <w:pStyle w:val="ListParagraph"/>
        <w:numPr>
          <w:ilvl w:val="0"/>
          <w:numId w:val="2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know who visit his profile</w:t>
      </w:r>
    </w:p>
    <w:p w14:paraId="38CA50C6" w14:textId="1D16F94C" w:rsidR="00850B00" w:rsidRPr="00850B00" w:rsidRDefault="00850B00" w:rsidP="00850B00">
      <w:pPr>
        <w:pStyle w:val="ListParagraph"/>
        <w:numPr>
          <w:ilvl w:val="0"/>
          <w:numId w:val="2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know who endorse his skills</w:t>
      </w:r>
    </w:p>
    <w:p w14:paraId="44899FE2" w14:textId="0AFD2825" w:rsidR="00850B00" w:rsidRPr="00850B00" w:rsidRDefault="00850B00" w:rsidP="00850B00">
      <w:pPr>
        <w:pStyle w:val="ListParagraph"/>
        <w:numPr>
          <w:ilvl w:val="0"/>
          <w:numId w:val="2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Top Applicant Job recommendations</w:t>
      </w:r>
    </w:p>
    <w:p w14:paraId="6EC786C7" w14:textId="191DA95E" w:rsidR="00850B00" w:rsidRPr="00850B00" w:rsidRDefault="00850B00" w:rsidP="00850B00">
      <w:pPr>
        <w:pStyle w:val="ListParagraph"/>
        <w:numPr>
          <w:ilvl w:val="0"/>
          <w:numId w:val="2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add post with timer</w:t>
      </w:r>
    </w:p>
    <w:p w14:paraId="778A6CC9" w14:textId="6F6CBAF0" w:rsidR="00850B00" w:rsidRPr="00850B00" w:rsidRDefault="00850B00" w:rsidP="00850B00">
      <w:pPr>
        <w:pStyle w:val="ListParagraph"/>
        <w:numPr>
          <w:ilvl w:val="0"/>
          <w:numId w:val="2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know who review his job application</w:t>
      </w:r>
    </w:p>
    <w:p w14:paraId="147C5BD3" w14:textId="6BA45BB0" w:rsidR="00850B00" w:rsidRPr="00850B00" w:rsidRDefault="00850B00" w:rsidP="00850B00">
      <w:pPr>
        <w:pStyle w:val="ListParagraph"/>
        <w:numPr>
          <w:ilvl w:val="0"/>
          <w:numId w:val="2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without any Ads</w:t>
      </w:r>
    </w:p>
    <w:p w14:paraId="01DB6A6C" w14:textId="77777777" w:rsidR="00850B00" w:rsidRPr="00850B00" w:rsidRDefault="00850B00" w:rsidP="00850B00">
      <w:pPr>
        <w:spacing w:after="0" w:line="240" w:lineRule="auto"/>
        <w:ind w:left="63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admin user</w:t>
      </w:r>
    </w:p>
    <w:p w14:paraId="598E709F" w14:textId="32F1F799" w:rsidR="00850B00" w:rsidRPr="00850B00" w:rsidRDefault="00850B00" w:rsidP="00850B00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authorize company</w:t>
      </w:r>
    </w:p>
    <w:p w14:paraId="4883773A" w14:textId="036E6AE0" w:rsidR="00850B00" w:rsidRPr="00850B00" w:rsidRDefault="00850B00" w:rsidP="00850B00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proofErr w:type="spellStart"/>
      <w:r w:rsidRPr="00850B00">
        <w:rPr>
          <w:rFonts w:ascii="Amasis MT Pro" w:hAnsi="Amasis MT Pro"/>
          <w:lang w:bidi="ar-EG"/>
        </w:rPr>
        <w:t>block|unblock</w:t>
      </w:r>
      <w:proofErr w:type="spellEnd"/>
      <w:r w:rsidRPr="00850B00">
        <w:rPr>
          <w:rFonts w:ascii="Amasis MT Pro" w:hAnsi="Amasis MT Pro"/>
          <w:lang w:bidi="ar-EG"/>
        </w:rPr>
        <w:t xml:space="preserve"> user or company</w:t>
      </w:r>
    </w:p>
    <w:p w14:paraId="7681D963" w14:textId="20FC58A2" w:rsidR="00850B00" w:rsidRPr="00850B00" w:rsidRDefault="00850B00" w:rsidP="00850B00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850B00">
        <w:rPr>
          <w:rFonts w:ascii="Amasis MT Pro" w:hAnsi="Amasis MT Pro"/>
          <w:lang w:bidi="ar-EG"/>
        </w:rPr>
        <w:t>delete post or ads</w:t>
      </w:r>
    </w:p>
    <w:p w14:paraId="4342A33A" w14:textId="6CC428BA" w:rsidR="00FE08E1" w:rsidRDefault="00850B00" w:rsidP="00850B00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lang w:bidi="ar-EG"/>
        </w:rPr>
      </w:pPr>
      <w:r w:rsidRPr="00850B00">
        <w:rPr>
          <w:rFonts w:ascii="Amasis MT Pro" w:hAnsi="Amasis MT Pro"/>
          <w:lang w:bidi="ar-EG"/>
        </w:rPr>
        <w:t>add global post or ads</w:t>
      </w:r>
    </w:p>
    <w:p w14:paraId="3C5B484E" w14:textId="77777777" w:rsidR="00850B00" w:rsidRDefault="00850B00" w:rsidP="00850B00">
      <w:pPr>
        <w:pStyle w:val="ListParagraph"/>
        <w:spacing w:after="0" w:line="240" w:lineRule="auto"/>
        <w:ind w:left="1440"/>
        <w:rPr>
          <w:lang w:bidi="ar-EG"/>
        </w:rPr>
      </w:pPr>
    </w:p>
    <w:p w14:paraId="656ABF43" w14:textId="77777777" w:rsidR="00AC1590" w:rsidRPr="00E73F21" w:rsidRDefault="00AC1590" w:rsidP="00E73F21">
      <w:pPr>
        <w:pStyle w:val="ListParagraph"/>
        <w:numPr>
          <w:ilvl w:val="0"/>
          <w:numId w:val="13"/>
        </w:numPr>
        <w:rPr>
          <w:rFonts w:ascii="Amasis MT Pro Black" w:hAnsi="Amasis MT Pro Black"/>
          <w:sz w:val="26"/>
          <w:szCs w:val="26"/>
          <w:lang w:bidi="ar-EG"/>
        </w:rPr>
      </w:pPr>
      <w:r w:rsidRPr="00E73F21">
        <w:rPr>
          <w:rFonts w:ascii="Amasis MT Pro Black" w:hAnsi="Amasis MT Pro Black"/>
          <w:sz w:val="26"/>
          <w:szCs w:val="26"/>
          <w:lang w:bidi="ar-EG"/>
        </w:rPr>
        <w:t>Company</w:t>
      </w:r>
    </w:p>
    <w:p w14:paraId="4A2EF473" w14:textId="6E7CB0C9" w:rsidR="00AC1590" w:rsidRDefault="00AC1590" w:rsidP="00E73F21">
      <w:pPr>
        <w:ind w:left="720"/>
        <w:rPr>
          <w:rFonts w:ascii="Amasis MT Pro Medium" w:hAnsi="Amasis MT Pro Medium"/>
          <w:color w:val="1F3864" w:themeColor="accent1" w:themeShade="80"/>
          <w:lang w:bidi="ar-EG"/>
        </w:rPr>
      </w:pPr>
      <w:r>
        <w:rPr>
          <w:rFonts w:ascii="Amasis MT Pro Medium" w:hAnsi="Amasis MT Pro Medium"/>
          <w:lang w:bidi="ar-EG"/>
        </w:rPr>
        <w:t xml:space="preserve">The system should store the following information about company = </w:t>
      </w:r>
      <w:r w:rsidRPr="00016A96">
        <w:rPr>
          <w:rFonts w:ascii="Amasis MT Pro Medium" w:hAnsi="Amasis MT Pro Medium"/>
          <w:color w:val="1F3864" w:themeColor="accent1" w:themeShade="80"/>
          <w:lang w:bidi="ar-EG"/>
        </w:rPr>
        <w:t xml:space="preserve">name, </w:t>
      </w:r>
      <w:bookmarkStart w:id="1" w:name="_Hlk107917213"/>
      <w:r w:rsidRPr="00016A96">
        <w:rPr>
          <w:rFonts w:ascii="Amasis MT Pro Medium" w:hAnsi="Amasis MT Pro Medium"/>
          <w:color w:val="1F3864" w:themeColor="accent1" w:themeShade="80"/>
          <w:lang w:bidi="ar-EG"/>
        </w:rPr>
        <w:t>location, about, email, password, CEO, followers, employees, posts, job offer, is subscribed</w:t>
      </w:r>
      <w:r w:rsidR="00F94C3E">
        <w:rPr>
          <w:rFonts w:ascii="Amasis MT Pro Medium" w:hAnsi="Amasis MT Pro Medium"/>
          <w:color w:val="1F3864" w:themeColor="accent1" w:themeShade="80"/>
          <w:lang w:bidi="ar-EG"/>
        </w:rPr>
        <w:t>, is accepted</w:t>
      </w:r>
      <w:bookmarkEnd w:id="1"/>
    </w:p>
    <w:p w14:paraId="47383D15" w14:textId="0C8D3562" w:rsidR="002B6D01" w:rsidRPr="002B6D01" w:rsidRDefault="002B6D01" w:rsidP="002B6D01">
      <w:pPr>
        <w:spacing w:after="0" w:line="240" w:lineRule="auto"/>
        <w:ind w:left="63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all companies</w:t>
      </w:r>
    </w:p>
    <w:p w14:paraId="538C1BA8" w14:textId="10C745E8" w:rsidR="002B6D01" w:rsidRPr="002B6D01" w:rsidRDefault="002B6D01" w:rsidP="002B6D01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register or login (ability to change password) (</w:t>
      </w:r>
      <w:r w:rsidR="000375C0" w:rsidRPr="002B6D01">
        <w:rPr>
          <w:rFonts w:ascii="Amasis MT Pro" w:hAnsi="Amasis MT Pro"/>
          <w:lang w:bidi="ar-EG"/>
        </w:rPr>
        <w:t>verify</w:t>
      </w:r>
      <w:r w:rsidRPr="002B6D01">
        <w:rPr>
          <w:rFonts w:ascii="Amasis MT Pro" w:hAnsi="Amasis MT Pro"/>
          <w:lang w:bidi="ar-EG"/>
        </w:rPr>
        <w:t xml:space="preserve"> email)</w:t>
      </w:r>
    </w:p>
    <w:p w14:paraId="410DCB61" w14:textId="7EC98976" w:rsidR="002B6D01" w:rsidRPr="002B6D01" w:rsidRDefault="002B6D01" w:rsidP="002B6D01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update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delete all info + (CEO: all permissions, HRs: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post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review job application, Projects: limited 100 project)</w:t>
      </w:r>
    </w:p>
    <w:p w14:paraId="49402FCA" w14:textId="5DDED8BC" w:rsidR="002B6D01" w:rsidRPr="002B6D01" w:rsidRDefault="002B6D01" w:rsidP="002B6D01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add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delete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|update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|share Posts (upload image and video and pdf) (HRs)(CEO)</w:t>
      </w:r>
    </w:p>
    <w:p w14:paraId="3E763345" w14:textId="338C8020" w:rsidR="002B6D01" w:rsidRPr="002B6D01" w:rsidRDefault="002B6D01" w:rsidP="002B6D01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make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delete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 xml:space="preserve">update </w:t>
      </w:r>
      <w:r w:rsidR="000375C0" w:rsidRPr="002B6D01">
        <w:rPr>
          <w:rFonts w:ascii="Amasis MT Pro" w:hAnsi="Amasis MT Pro"/>
          <w:lang w:bidi="ar-EG"/>
        </w:rPr>
        <w:t>reacts</w:t>
      </w:r>
      <w:r w:rsidRPr="002B6D01">
        <w:rPr>
          <w:rFonts w:ascii="Amasis MT Pro" w:hAnsi="Amasis MT Pro"/>
          <w:lang w:bidi="ar-EG"/>
        </w:rPr>
        <w:t xml:space="preserve"> and comments on Posts or ads (HRs)(CEO)</w:t>
      </w:r>
    </w:p>
    <w:p w14:paraId="5799C491" w14:textId="71920C33" w:rsidR="002B6D01" w:rsidRPr="002B6D01" w:rsidRDefault="002B6D01" w:rsidP="002B6D01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add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|delete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update job offers (limited to 200 jobs) (HRs)</w:t>
      </w:r>
    </w:p>
    <w:p w14:paraId="4116DB19" w14:textId="3571250A" w:rsidR="002B6D01" w:rsidRPr="002B6D01" w:rsidRDefault="002B6D01" w:rsidP="002B6D01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can users follow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unfollow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block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>|</w:t>
      </w:r>
      <w:r w:rsidR="000375C0">
        <w:rPr>
          <w:rFonts w:ascii="Amasis MT Pro" w:hAnsi="Amasis MT Pro"/>
          <w:lang w:bidi="ar-EG"/>
        </w:rPr>
        <w:t xml:space="preserve"> </w:t>
      </w:r>
      <w:r w:rsidRPr="002B6D01">
        <w:rPr>
          <w:rFonts w:ascii="Amasis MT Pro" w:hAnsi="Amasis MT Pro"/>
          <w:lang w:bidi="ar-EG"/>
        </w:rPr>
        <w:t xml:space="preserve">unblock </w:t>
      </w:r>
      <w:r>
        <w:rPr>
          <w:rFonts w:ascii="Amasis MT Pro" w:hAnsi="Amasis MT Pro"/>
          <w:lang w:bidi="ar-EG"/>
        </w:rPr>
        <w:t>t</w:t>
      </w:r>
      <w:r w:rsidRPr="002B6D01">
        <w:rPr>
          <w:rFonts w:ascii="Amasis MT Pro" w:hAnsi="Amasis MT Pro"/>
          <w:lang w:bidi="ar-EG"/>
        </w:rPr>
        <w:t>his companies (limited to 5000 users)</w:t>
      </w:r>
    </w:p>
    <w:p w14:paraId="24E0218E" w14:textId="77777777" w:rsidR="002B6D01" w:rsidRPr="002B6D01" w:rsidRDefault="002B6D01" w:rsidP="002B6D01">
      <w:pPr>
        <w:spacing w:after="0" w:line="240" w:lineRule="auto"/>
        <w:ind w:left="63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premium company</w:t>
      </w:r>
    </w:p>
    <w:p w14:paraId="45740566" w14:textId="4E968726" w:rsidR="002B6D01" w:rsidRPr="002B6D01" w:rsidRDefault="002B6D01" w:rsidP="002B6D01">
      <w:pPr>
        <w:pStyle w:val="ListParagraph"/>
        <w:numPr>
          <w:ilvl w:val="0"/>
          <w:numId w:val="29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can add Ads for 10$ per month</w:t>
      </w:r>
    </w:p>
    <w:p w14:paraId="0EFFF878" w14:textId="313CD044" w:rsidR="002B6D01" w:rsidRPr="002B6D01" w:rsidRDefault="002B6D01" w:rsidP="002B6D01">
      <w:pPr>
        <w:pStyle w:val="ListParagraph"/>
        <w:numPr>
          <w:ilvl w:val="0"/>
          <w:numId w:val="29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show in first of search</w:t>
      </w:r>
    </w:p>
    <w:p w14:paraId="0CEBC1FA" w14:textId="499EBB05" w:rsidR="002B6D01" w:rsidRPr="002B6D01" w:rsidRDefault="002B6D01" w:rsidP="002B6D01">
      <w:pPr>
        <w:pStyle w:val="ListParagraph"/>
        <w:numPr>
          <w:ilvl w:val="0"/>
          <w:numId w:val="29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know who visit his company profile</w:t>
      </w:r>
    </w:p>
    <w:p w14:paraId="4B7D5801" w14:textId="354D13ED" w:rsidR="002B6D01" w:rsidRPr="002B6D01" w:rsidRDefault="002B6D01" w:rsidP="002B6D01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6- add post with timer</w:t>
      </w:r>
    </w:p>
    <w:p w14:paraId="22A60372" w14:textId="69FC3C39" w:rsidR="002B6D01" w:rsidRPr="002B6D01" w:rsidRDefault="002B6D01" w:rsidP="002B6D01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7- show best users</w:t>
      </w:r>
    </w:p>
    <w:p w14:paraId="55DEE12A" w14:textId="1D346DB2" w:rsidR="002B6D01" w:rsidRPr="002B6D01" w:rsidRDefault="002B6D01" w:rsidP="002B6D01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8- without any Ads</w:t>
      </w:r>
    </w:p>
    <w:p w14:paraId="6270DD4D" w14:textId="59328C24" w:rsidR="002B6D01" w:rsidRPr="002B6D01" w:rsidRDefault="002B6D01" w:rsidP="002B6D01">
      <w:pPr>
        <w:spacing w:after="0" w:line="240" w:lineRule="auto"/>
        <w:ind w:left="63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authorized company</w:t>
      </w:r>
    </w:p>
    <w:p w14:paraId="1EE6B308" w14:textId="57F2AA83" w:rsidR="002B6D01" w:rsidRPr="002B6D01" w:rsidRDefault="002B6D01" w:rsidP="002B6D01">
      <w:pPr>
        <w:pStyle w:val="ListParagraph"/>
        <w:numPr>
          <w:ilvl w:val="0"/>
          <w:numId w:val="31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show in first of search</w:t>
      </w:r>
    </w:p>
    <w:p w14:paraId="136F0E81" w14:textId="3F2666C1" w:rsidR="002B6D01" w:rsidRPr="002B6D01" w:rsidRDefault="002B6D01" w:rsidP="002B6D01">
      <w:pPr>
        <w:pStyle w:val="ListParagraph"/>
        <w:numPr>
          <w:ilvl w:val="0"/>
          <w:numId w:val="31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unlimited users</w:t>
      </w:r>
    </w:p>
    <w:p w14:paraId="268C211D" w14:textId="25D75651" w:rsidR="002B6D01" w:rsidRPr="002B6D01" w:rsidRDefault="002B6D01" w:rsidP="002B6D01">
      <w:pPr>
        <w:pStyle w:val="ListParagraph"/>
        <w:numPr>
          <w:ilvl w:val="0"/>
          <w:numId w:val="31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unlimited jobs</w:t>
      </w:r>
    </w:p>
    <w:p w14:paraId="68DF1C7D" w14:textId="4D350AAE" w:rsidR="002B6D01" w:rsidRPr="002B6D01" w:rsidRDefault="002B6D01" w:rsidP="002B6D01">
      <w:pPr>
        <w:pStyle w:val="ListParagraph"/>
        <w:numPr>
          <w:ilvl w:val="0"/>
          <w:numId w:val="31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unlimited projects</w:t>
      </w:r>
    </w:p>
    <w:p w14:paraId="63E875C6" w14:textId="3886048D" w:rsidR="002B6D01" w:rsidRPr="002B6D01" w:rsidRDefault="002B6D01" w:rsidP="002B6D01">
      <w:pPr>
        <w:pStyle w:val="ListParagraph"/>
        <w:numPr>
          <w:ilvl w:val="0"/>
          <w:numId w:val="31"/>
        </w:numPr>
        <w:spacing w:after="0" w:line="240" w:lineRule="auto"/>
        <w:ind w:left="1440"/>
        <w:rPr>
          <w:rFonts w:ascii="Amasis MT Pro" w:hAnsi="Amasis MT Pro"/>
          <w:lang w:bidi="ar-EG"/>
        </w:rPr>
      </w:pPr>
      <w:r w:rsidRPr="002B6D01">
        <w:rPr>
          <w:rFonts w:ascii="Amasis MT Pro" w:hAnsi="Amasis MT Pro"/>
          <w:lang w:bidi="ar-EG"/>
        </w:rPr>
        <w:t>unlimited posts</w:t>
      </w:r>
    </w:p>
    <w:p w14:paraId="57758299" w14:textId="77777777" w:rsidR="00E73F21" w:rsidRDefault="00E73F21" w:rsidP="00E73F21">
      <w:pPr>
        <w:ind w:left="720"/>
        <w:rPr>
          <w:rFonts w:ascii="Amasis MT Pro Medium" w:hAnsi="Amasis MT Pro Medium"/>
          <w:color w:val="1F3864" w:themeColor="accent1" w:themeShade="80"/>
          <w:lang w:bidi="ar-EG"/>
        </w:rPr>
      </w:pPr>
    </w:p>
    <w:p w14:paraId="0664C310" w14:textId="77777777" w:rsidR="00AC1590" w:rsidRPr="00E73F21" w:rsidRDefault="00AC1590" w:rsidP="00E73F21">
      <w:pPr>
        <w:pStyle w:val="ListParagraph"/>
        <w:numPr>
          <w:ilvl w:val="0"/>
          <w:numId w:val="13"/>
        </w:numPr>
        <w:rPr>
          <w:rFonts w:ascii="Amasis MT Pro Black" w:hAnsi="Amasis MT Pro Black"/>
          <w:sz w:val="26"/>
          <w:szCs w:val="26"/>
          <w:lang w:bidi="ar-EG"/>
        </w:rPr>
      </w:pPr>
      <w:r w:rsidRPr="00E73F21">
        <w:rPr>
          <w:rFonts w:ascii="Amasis MT Pro Black" w:hAnsi="Amasis MT Pro Black"/>
          <w:sz w:val="26"/>
          <w:szCs w:val="26"/>
          <w:lang w:bidi="ar-EG"/>
        </w:rPr>
        <w:t>Post</w:t>
      </w:r>
    </w:p>
    <w:p w14:paraId="5B41DDD8" w14:textId="713A7C75" w:rsidR="0059159A" w:rsidRDefault="00AC1590" w:rsidP="002B6D01">
      <w:pPr>
        <w:ind w:left="720"/>
        <w:rPr>
          <w:rFonts w:ascii="Amasis MT Pro Medium" w:hAnsi="Amasis MT Pro Medium"/>
          <w:color w:val="1F3864" w:themeColor="accent1" w:themeShade="80"/>
          <w:lang w:bidi="ar-EG"/>
        </w:rPr>
      </w:pPr>
      <w:r>
        <w:rPr>
          <w:rFonts w:ascii="Amasis MT Pro Medium" w:hAnsi="Amasis MT Pro Medium"/>
          <w:lang w:bidi="ar-EG"/>
        </w:rPr>
        <w:t xml:space="preserve">The system should store the following information about post = </w:t>
      </w:r>
      <w:r w:rsidR="004665BD" w:rsidRPr="0059159A">
        <w:rPr>
          <w:rFonts w:ascii="Amasis MT Pro Medium" w:hAnsi="Amasis MT Pro Medium"/>
          <w:color w:val="1F3864" w:themeColor="accent1" w:themeShade="80"/>
          <w:lang w:bidi="ar-EG"/>
        </w:rPr>
        <w:t xml:space="preserve">title, content, time, </w:t>
      </w:r>
      <w:r w:rsidR="00CF49AA" w:rsidRPr="0059159A">
        <w:rPr>
          <w:rFonts w:ascii="Amasis MT Pro Medium" w:hAnsi="Amasis MT Pro Medium"/>
          <w:color w:val="1F3864" w:themeColor="accent1" w:themeShade="80"/>
          <w:lang w:bidi="ar-EG"/>
        </w:rPr>
        <w:t>link, reacts, comments</w:t>
      </w:r>
      <w:r w:rsidR="007D6C49">
        <w:rPr>
          <w:rFonts w:ascii="Amasis MT Pro Medium" w:hAnsi="Amasis MT Pro Medium"/>
          <w:color w:val="1F3864" w:themeColor="accent1" w:themeShade="80"/>
          <w:lang w:bidi="ar-EG"/>
        </w:rPr>
        <w:t>, is Ad</w:t>
      </w:r>
    </w:p>
    <w:p w14:paraId="32A936B2" w14:textId="77777777" w:rsidR="00F256EF" w:rsidRDefault="00F256EF" w:rsidP="0059159A">
      <w:pPr>
        <w:rPr>
          <w:rFonts w:ascii="Amasis MT Pro Black" w:hAnsi="Amasis MT Pro Black"/>
          <w:sz w:val="28"/>
          <w:szCs w:val="28"/>
        </w:rPr>
      </w:pPr>
    </w:p>
    <w:p w14:paraId="54D9D1DF" w14:textId="77777777" w:rsidR="00F256EF" w:rsidRDefault="00F256EF" w:rsidP="0059159A">
      <w:pPr>
        <w:rPr>
          <w:rFonts w:ascii="Amasis MT Pro Black" w:hAnsi="Amasis MT Pro Black"/>
          <w:sz w:val="28"/>
          <w:szCs w:val="28"/>
        </w:rPr>
      </w:pPr>
    </w:p>
    <w:p w14:paraId="5EEB74DF" w14:textId="435529D5" w:rsidR="0059159A" w:rsidRDefault="0059159A" w:rsidP="0059159A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>Features:</w:t>
      </w:r>
    </w:p>
    <w:p w14:paraId="2AE185BD" w14:textId="37443028" w:rsidR="0059159A" w:rsidRDefault="007252CE" w:rsidP="0059159A">
      <w:pPr>
        <w:pStyle w:val="ListParagraph"/>
        <w:numPr>
          <w:ilvl w:val="0"/>
          <w:numId w:val="14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Real time p</w:t>
      </w:r>
      <w:r w:rsidR="0059159A">
        <w:rPr>
          <w:rFonts w:ascii="Amasis MT Pro Medium" w:hAnsi="Amasis MT Pro Medium"/>
          <w:lang w:bidi="ar-EG"/>
        </w:rPr>
        <w:t>rivet chat system between users</w:t>
      </w:r>
    </w:p>
    <w:p w14:paraId="16E5064B" w14:textId="312E9BD1" w:rsidR="007252CE" w:rsidRDefault="007252CE" w:rsidP="0059159A">
      <w:pPr>
        <w:pStyle w:val="ListParagraph"/>
        <w:numPr>
          <w:ilvl w:val="0"/>
          <w:numId w:val="14"/>
        </w:numPr>
        <w:rPr>
          <w:rFonts w:ascii="Amasis MT Pro Medium" w:hAnsi="Amasis MT Pro Medium"/>
          <w:lang w:bidi="ar-EG"/>
        </w:rPr>
      </w:pPr>
      <w:r w:rsidRPr="007252CE">
        <w:rPr>
          <w:rFonts w:ascii="Amasis MT Pro Medium" w:hAnsi="Amasis MT Pro Medium"/>
          <w:lang w:bidi="ar-EG"/>
        </w:rPr>
        <w:t>Authentication</w:t>
      </w:r>
      <w:r>
        <w:rPr>
          <w:rFonts w:ascii="Amasis MT Pro Medium" w:hAnsi="Amasis MT Pro Medium"/>
          <w:lang w:bidi="ar-EG"/>
        </w:rPr>
        <w:t xml:space="preserve">, </w:t>
      </w:r>
      <w:r w:rsidRPr="007252CE">
        <w:rPr>
          <w:rFonts w:ascii="Amasis MT Pro Medium" w:hAnsi="Amasis MT Pro Medium"/>
          <w:lang w:bidi="ar-EG"/>
        </w:rPr>
        <w:t>Authorization,</w:t>
      </w:r>
      <w:r>
        <w:rPr>
          <w:rFonts w:ascii="Amasis MT Pro Medium" w:hAnsi="Amasis MT Pro Medium"/>
          <w:lang w:bidi="ar-EG"/>
        </w:rPr>
        <w:t xml:space="preserve"> and email </w:t>
      </w:r>
      <w:r w:rsidRPr="007252CE">
        <w:rPr>
          <w:rFonts w:ascii="Amasis MT Pro Medium" w:hAnsi="Amasis MT Pro Medium"/>
          <w:lang w:bidi="ar-EG"/>
        </w:rPr>
        <w:t>Verification</w:t>
      </w:r>
    </w:p>
    <w:p w14:paraId="48D21820" w14:textId="21411A49" w:rsidR="007252CE" w:rsidRDefault="007252CE" w:rsidP="0059159A">
      <w:pPr>
        <w:pStyle w:val="ListParagraph"/>
        <w:numPr>
          <w:ilvl w:val="0"/>
          <w:numId w:val="14"/>
        </w:numPr>
        <w:rPr>
          <w:rFonts w:ascii="Amasis MT Pro Medium" w:hAnsi="Amasis MT Pro Medium"/>
          <w:lang w:bidi="ar-EG"/>
        </w:rPr>
      </w:pPr>
      <w:r w:rsidRPr="007252CE">
        <w:rPr>
          <w:rFonts w:ascii="Amasis MT Pro Medium" w:hAnsi="Amasis MT Pro Medium"/>
          <w:lang w:bidi="ar-EG"/>
        </w:rPr>
        <w:t xml:space="preserve">Payment </w:t>
      </w:r>
      <w:r w:rsidR="00CA581D">
        <w:rPr>
          <w:rFonts w:ascii="Amasis MT Pro Medium" w:hAnsi="Amasis MT Pro Medium"/>
          <w:lang w:bidi="ar-EG"/>
        </w:rPr>
        <w:t>subscribes</w:t>
      </w:r>
      <w:r>
        <w:rPr>
          <w:rFonts w:ascii="Amasis MT Pro Medium" w:hAnsi="Amasis MT Pro Medium"/>
          <w:lang w:bidi="ar-EG"/>
        </w:rPr>
        <w:t xml:space="preserve"> for user and company</w:t>
      </w:r>
    </w:p>
    <w:p w14:paraId="32BE4CF7" w14:textId="30870475" w:rsidR="007252CE" w:rsidRDefault="007252CE" w:rsidP="0059159A">
      <w:pPr>
        <w:pStyle w:val="ListParagraph"/>
        <w:numPr>
          <w:ilvl w:val="0"/>
          <w:numId w:val="14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Validation for every input</w:t>
      </w:r>
    </w:p>
    <w:p w14:paraId="46C2BB25" w14:textId="310D7DC8" w:rsidR="007D6C49" w:rsidRDefault="007D6C49" w:rsidP="0059159A">
      <w:pPr>
        <w:pStyle w:val="ListParagraph"/>
        <w:numPr>
          <w:ilvl w:val="0"/>
          <w:numId w:val="14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Pagination</w:t>
      </w:r>
    </w:p>
    <w:p w14:paraId="6D9F23D1" w14:textId="63A06D04" w:rsidR="007D6C49" w:rsidRDefault="007D6C49" w:rsidP="0059159A">
      <w:pPr>
        <w:pStyle w:val="ListParagraph"/>
        <w:numPr>
          <w:ilvl w:val="0"/>
          <w:numId w:val="14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Hashing passwords</w:t>
      </w:r>
    </w:p>
    <w:p w14:paraId="56B6C82D" w14:textId="25B89602" w:rsidR="00F94C3E" w:rsidRDefault="00F94C3E" w:rsidP="0059159A">
      <w:pPr>
        <w:pStyle w:val="ListParagraph"/>
        <w:numPr>
          <w:ilvl w:val="0"/>
          <w:numId w:val="14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File uploading for posts and profiles</w:t>
      </w:r>
    </w:p>
    <w:p w14:paraId="176CD216" w14:textId="7DDC3DAE" w:rsidR="002B6D01" w:rsidRPr="002B6D01" w:rsidRDefault="0059159A" w:rsidP="002B6D01">
      <w:pPr>
        <w:pStyle w:val="ListParagraph"/>
        <w:numPr>
          <w:ilvl w:val="0"/>
          <w:numId w:val="14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Profile for user</w:t>
      </w:r>
      <w:r w:rsidR="00EC5F49">
        <w:rPr>
          <w:rFonts w:ascii="Amasis MT Pro Medium" w:hAnsi="Amasis MT Pro Medium"/>
          <w:lang w:bidi="ar-EG"/>
        </w:rPr>
        <w:t xml:space="preserve"> and company</w:t>
      </w:r>
    </w:p>
    <w:p w14:paraId="39ECEAA3" w14:textId="75BE60BC" w:rsidR="002B6D01" w:rsidRDefault="002B6D01" w:rsidP="005674D1">
      <w:pPr>
        <w:pStyle w:val="ListParagraph"/>
        <w:rPr>
          <w:rFonts w:ascii="Amasis MT Pro Medium" w:hAnsi="Amasis MT Pro Medium"/>
          <w:lang w:bidi="ar-EG"/>
        </w:rPr>
      </w:pPr>
    </w:p>
    <w:p w14:paraId="2391FF2A" w14:textId="77777777" w:rsidR="00F256EF" w:rsidRDefault="00F256EF" w:rsidP="005674D1">
      <w:pPr>
        <w:pStyle w:val="ListParagraph"/>
        <w:rPr>
          <w:rFonts w:ascii="Amasis MT Pro Medium" w:hAnsi="Amasis MT Pro Medium"/>
          <w:lang w:bidi="ar-EG"/>
        </w:rPr>
      </w:pPr>
    </w:p>
    <w:p w14:paraId="247CF944" w14:textId="5F0248AD" w:rsidR="00CA581D" w:rsidRDefault="005674D1" w:rsidP="00CA581D">
      <w:pPr>
        <w:rPr>
          <w:rFonts w:ascii="Amasis MT Pro Black" w:hAnsi="Amasis MT Pro Black"/>
          <w:sz w:val="28"/>
          <w:szCs w:val="28"/>
          <w:rtl/>
        </w:rPr>
      </w:pPr>
      <w:r w:rsidRPr="005674D1">
        <w:rPr>
          <w:rFonts w:ascii="Amasis MT Pro Black" w:hAnsi="Amasis MT Pro Black"/>
          <w:sz w:val="28"/>
          <w:szCs w:val="28"/>
        </w:rPr>
        <w:t>Features in the future</w:t>
      </w:r>
      <w:r>
        <w:rPr>
          <w:rFonts w:ascii="Amasis MT Pro Black" w:hAnsi="Amasis MT Pro Black" w:hint="cs"/>
          <w:sz w:val="28"/>
          <w:szCs w:val="28"/>
          <w:rtl/>
        </w:rPr>
        <w:t>:</w:t>
      </w:r>
    </w:p>
    <w:p w14:paraId="75AB0BFB" w14:textId="45608E00" w:rsidR="005674D1" w:rsidRDefault="005674D1" w:rsidP="005674D1">
      <w:pPr>
        <w:pStyle w:val="ListParagraph"/>
        <w:numPr>
          <w:ilvl w:val="0"/>
          <w:numId w:val="15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user and companies create Ads</w:t>
      </w:r>
    </w:p>
    <w:p w14:paraId="24347A55" w14:textId="112C08D4" w:rsidR="005674D1" w:rsidRDefault="005674D1" w:rsidP="005674D1">
      <w:pPr>
        <w:pStyle w:val="ListParagraph"/>
        <w:numPr>
          <w:ilvl w:val="0"/>
          <w:numId w:val="15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applying process in job apply</w:t>
      </w:r>
    </w:p>
    <w:p w14:paraId="615B789E" w14:textId="00366AAB" w:rsidR="005674D1" w:rsidRDefault="005674D1" w:rsidP="005674D1">
      <w:pPr>
        <w:pStyle w:val="ListParagraph"/>
        <w:numPr>
          <w:ilvl w:val="0"/>
          <w:numId w:val="15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groups and groups chat</w:t>
      </w:r>
    </w:p>
    <w:p w14:paraId="6A225291" w14:textId="179D2F7A" w:rsidR="005674D1" w:rsidRDefault="005674D1" w:rsidP="005674D1">
      <w:pPr>
        <w:pStyle w:val="ListParagraph"/>
        <w:numPr>
          <w:ilvl w:val="0"/>
          <w:numId w:val="15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voice note, v</w:t>
      </w:r>
      <w:r w:rsidRPr="005674D1">
        <w:rPr>
          <w:rFonts w:ascii="Amasis MT Pro Medium" w:hAnsi="Amasis MT Pro Medium"/>
          <w:lang w:bidi="ar-EG"/>
        </w:rPr>
        <w:t>oice and video calls</w:t>
      </w:r>
    </w:p>
    <w:p w14:paraId="0433292D" w14:textId="127B8CB0" w:rsidR="005674D1" w:rsidRDefault="005674D1" w:rsidP="005674D1">
      <w:pPr>
        <w:pStyle w:val="ListParagraph"/>
        <w:numPr>
          <w:ilvl w:val="0"/>
          <w:numId w:val="15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create meetings, streaming</w:t>
      </w:r>
    </w:p>
    <w:p w14:paraId="65B69719" w14:textId="24D2AB97" w:rsidR="0019025E" w:rsidRDefault="005674D1" w:rsidP="0019025E">
      <w:pPr>
        <w:pStyle w:val="ListParagraph"/>
        <w:numPr>
          <w:ilvl w:val="0"/>
          <w:numId w:val="15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 xml:space="preserve">add small games </w:t>
      </w:r>
      <w:r w:rsidR="0019025E">
        <w:rPr>
          <w:rFonts w:ascii="Amasis MT Pro Medium" w:hAnsi="Amasis MT Pro Medium"/>
          <w:lang w:bidi="ar-EG"/>
        </w:rPr>
        <w:t>between</w:t>
      </w:r>
      <w:r>
        <w:rPr>
          <w:rFonts w:ascii="Amasis MT Pro Medium" w:hAnsi="Amasis MT Pro Medium"/>
          <w:lang w:bidi="ar-EG"/>
        </w:rPr>
        <w:t xml:space="preserve"> </w:t>
      </w:r>
      <w:r w:rsidR="0019025E">
        <w:rPr>
          <w:rFonts w:ascii="Amasis MT Pro Medium" w:hAnsi="Amasis MT Pro Medium"/>
          <w:lang w:bidi="ar-EG"/>
        </w:rPr>
        <w:t>users</w:t>
      </w:r>
    </w:p>
    <w:p w14:paraId="58ED701D" w14:textId="32F6B345" w:rsidR="008F7AA8" w:rsidRDefault="0019025E" w:rsidP="002B6D01">
      <w:pPr>
        <w:pStyle w:val="ListParagraph"/>
        <w:numPr>
          <w:ilvl w:val="0"/>
          <w:numId w:val="15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…</w:t>
      </w:r>
    </w:p>
    <w:p w14:paraId="3D481CB5" w14:textId="77777777" w:rsidR="00F256EF" w:rsidRPr="002B6D01" w:rsidRDefault="00F256EF" w:rsidP="00F256EF">
      <w:pPr>
        <w:pStyle w:val="ListParagraph"/>
        <w:rPr>
          <w:rFonts w:ascii="Amasis MT Pro Medium" w:hAnsi="Amasis MT Pro Medium"/>
          <w:lang w:bidi="ar-EG"/>
        </w:rPr>
      </w:pPr>
    </w:p>
    <w:p w14:paraId="3BA56F76" w14:textId="46E261CD" w:rsidR="0019025E" w:rsidRDefault="0019025E" w:rsidP="0019025E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>Technology</w:t>
      </w:r>
      <w:r w:rsidRPr="005674D1">
        <w:rPr>
          <w:rFonts w:ascii="Amasis MT Pro Black" w:hAnsi="Amasis MT Pro Black"/>
          <w:sz w:val="28"/>
          <w:szCs w:val="28"/>
        </w:rPr>
        <w:t>:</w:t>
      </w:r>
    </w:p>
    <w:p w14:paraId="75CEDA19" w14:textId="03B94D6E" w:rsidR="0019025E" w:rsidRDefault="008F7AA8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 xml:space="preserve">Platform </w:t>
      </w:r>
      <w:r w:rsidR="0019025E">
        <w:rPr>
          <w:rFonts w:ascii="Amasis MT Pro Medium" w:hAnsi="Amasis MT Pro Medium"/>
          <w:lang w:bidi="ar-EG"/>
        </w:rPr>
        <w:t>(Nodejs – Express)</w:t>
      </w:r>
    </w:p>
    <w:p w14:paraId="7FB53DA9" w14:textId="3AF1E649" w:rsidR="0019025E" w:rsidRDefault="0019025E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Database (MongoDB – mongoose)</w:t>
      </w:r>
    </w:p>
    <w:p w14:paraId="6D1C5F40" w14:textId="5C6615F0" w:rsidR="0019025E" w:rsidRDefault="0019025E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MVC structure</w:t>
      </w:r>
    </w:p>
    <w:p w14:paraId="5364891B" w14:textId="48D73468" w:rsidR="0019025E" w:rsidRDefault="0019025E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 w:rsidRPr="0019025E">
        <w:rPr>
          <w:rFonts w:ascii="Amasis MT Pro Medium" w:hAnsi="Amasis MT Pro Medium"/>
          <w:lang w:bidi="ar-EG"/>
        </w:rPr>
        <w:t>Validation</w:t>
      </w:r>
      <w:r>
        <w:rPr>
          <w:rFonts w:ascii="Amasis MT Pro Medium" w:hAnsi="Amasis MT Pro Medium"/>
          <w:lang w:bidi="ar-EG"/>
        </w:rPr>
        <w:t xml:space="preserve"> (Joi)</w:t>
      </w:r>
    </w:p>
    <w:p w14:paraId="030251C0" w14:textId="24F4A3D4" w:rsidR="0019025E" w:rsidRDefault="0019025E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 w:rsidRPr="0019025E">
        <w:rPr>
          <w:rFonts w:ascii="Amasis MT Pro Medium" w:hAnsi="Amasis MT Pro Medium"/>
          <w:lang w:bidi="ar-EG"/>
        </w:rPr>
        <w:t>Authentication</w:t>
      </w:r>
      <w:r>
        <w:rPr>
          <w:rFonts w:ascii="Amasis MT Pro Medium" w:hAnsi="Amasis MT Pro Medium"/>
          <w:lang w:bidi="ar-EG"/>
        </w:rPr>
        <w:t xml:space="preserve"> and </w:t>
      </w:r>
      <w:r w:rsidRPr="0019025E">
        <w:rPr>
          <w:rFonts w:ascii="Amasis MT Pro Medium" w:hAnsi="Amasis MT Pro Medium"/>
          <w:lang w:bidi="ar-EG"/>
        </w:rPr>
        <w:t>Authorization</w:t>
      </w:r>
      <w:r>
        <w:rPr>
          <w:rFonts w:ascii="Amasis MT Pro Medium" w:hAnsi="Amasis MT Pro Medium"/>
          <w:lang w:bidi="ar-EG"/>
        </w:rPr>
        <w:t xml:space="preserve"> (JWT)</w:t>
      </w:r>
    </w:p>
    <w:p w14:paraId="583DCF8F" w14:textId="7A59F07D" w:rsidR="0019025E" w:rsidRDefault="0019025E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 w:rsidRPr="0019025E">
        <w:rPr>
          <w:rFonts w:ascii="Amasis MT Pro Medium" w:hAnsi="Amasis MT Pro Medium"/>
          <w:lang w:bidi="ar-EG"/>
        </w:rPr>
        <w:t>Verification</w:t>
      </w:r>
      <w:r>
        <w:rPr>
          <w:rFonts w:ascii="Amasis MT Pro Medium" w:hAnsi="Amasis MT Pro Medium"/>
          <w:lang w:bidi="ar-EG"/>
        </w:rPr>
        <w:t xml:space="preserve"> (</w:t>
      </w:r>
      <w:proofErr w:type="spellStart"/>
      <w:r w:rsidRPr="0019025E">
        <w:rPr>
          <w:rFonts w:ascii="Amasis MT Pro Medium" w:hAnsi="Amasis MT Pro Medium"/>
          <w:lang w:bidi="ar-EG"/>
        </w:rPr>
        <w:t>Nodemailer</w:t>
      </w:r>
      <w:proofErr w:type="spellEnd"/>
      <w:r>
        <w:rPr>
          <w:rFonts w:ascii="Amasis MT Pro Medium" w:hAnsi="Amasis MT Pro Medium"/>
          <w:lang w:bidi="ar-EG"/>
        </w:rPr>
        <w:t>)</w:t>
      </w:r>
    </w:p>
    <w:p w14:paraId="676BE025" w14:textId="4177E205" w:rsidR="0019025E" w:rsidRDefault="00B531F3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Realtime chat and notification (Socket IO)</w:t>
      </w:r>
    </w:p>
    <w:p w14:paraId="2F26A1E6" w14:textId="1AC39B1E" w:rsidR="00B531F3" w:rsidRDefault="00B531F3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File upload (</w:t>
      </w:r>
      <w:proofErr w:type="spellStart"/>
      <w:r w:rsidRPr="00B531F3">
        <w:rPr>
          <w:rFonts w:ascii="Amasis MT Pro Medium" w:hAnsi="Amasis MT Pro Medium"/>
          <w:lang w:bidi="ar-EG"/>
        </w:rPr>
        <w:t>multer</w:t>
      </w:r>
      <w:proofErr w:type="spellEnd"/>
      <w:r>
        <w:rPr>
          <w:rFonts w:ascii="Amasis MT Pro Medium" w:hAnsi="Amasis MT Pro Medium"/>
          <w:lang w:bidi="ar-EG"/>
        </w:rPr>
        <w:t>)</w:t>
      </w:r>
    </w:p>
    <w:p w14:paraId="5D22832C" w14:textId="21D35EDC" w:rsidR="00B531F3" w:rsidRDefault="00B531F3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 w:rsidRPr="00B531F3">
        <w:rPr>
          <w:rFonts w:ascii="Amasis MT Pro Medium" w:hAnsi="Amasis MT Pro Medium"/>
          <w:lang w:bidi="ar-EG"/>
        </w:rPr>
        <w:t>Payment</w:t>
      </w:r>
      <w:r>
        <w:rPr>
          <w:rFonts w:ascii="Amasis MT Pro Medium" w:hAnsi="Amasis MT Pro Medium"/>
          <w:lang w:bidi="ar-EG"/>
        </w:rPr>
        <w:t xml:space="preserve"> (PayPal)</w:t>
      </w:r>
    </w:p>
    <w:p w14:paraId="44EAD90A" w14:textId="572E8361" w:rsidR="00B531F3" w:rsidRDefault="00B531F3" w:rsidP="0019025E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Unite Testing (Jasmine)</w:t>
      </w:r>
    </w:p>
    <w:p w14:paraId="1B3E8240" w14:textId="54964935" w:rsidR="00B531F3" w:rsidRDefault="00B531F3" w:rsidP="00B531F3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Hashing (</w:t>
      </w:r>
      <w:proofErr w:type="spellStart"/>
      <w:r>
        <w:rPr>
          <w:rFonts w:ascii="Amasis MT Pro Medium" w:hAnsi="Amasis MT Pro Medium"/>
          <w:lang w:bidi="ar-EG"/>
        </w:rPr>
        <w:t>bcrypt</w:t>
      </w:r>
      <w:proofErr w:type="spellEnd"/>
      <w:r>
        <w:rPr>
          <w:rFonts w:ascii="Amasis MT Pro Medium" w:hAnsi="Amasis MT Pro Medium"/>
          <w:lang w:bidi="ar-EG"/>
        </w:rPr>
        <w:t>)</w:t>
      </w:r>
    </w:p>
    <w:p w14:paraId="24835F3B" w14:textId="2B358436" w:rsidR="00B531F3" w:rsidRDefault="00B531F3" w:rsidP="00B531F3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View (EJS)</w:t>
      </w:r>
    </w:p>
    <w:p w14:paraId="3F1DE8C1" w14:textId="12821FE7" w:rsidR="00B531F3" w:rsidRDefault="00B531F3" w:rsidP="00B531F3">
      <w:pPr>
        <w:pStyle w:val="ListParagraph"/>
        <w:numPr>
          <w:ilvl w:val="0"/>
          <w:numId w:val="17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 xml:space="preserve">Deployment (Heroku, </w:t>
      </w:r>
      <w:r w:rsidRPr="00B531F3">
        <w:rPr>
          <w:rFonts w:ascii="Amasis MT Pro Medium" w:hAnsi="Amasis MT Pro Medium"/>
          <w:lang w:bidi="ar-EG"/>
        </w:rPr>
        <w:t>MongoDB Atlas</w:t>
      </w:r>
      <w:r>
        <w:rPr>
          <w:rFonts w:ascii="Amasis MT Pro Medium" w:hAnsi="Amasis MT Pro Medium"/>
          <w:lang w:bidi="ar-EG"/>
        </w:rPr>
        <w:t>)</w:t>
      </w:r>
    </w:p>
    <w:p w14:paraId="250E93B9" w14:textId="67024D03" w:rsidR="00F256EF" w:rsidRDefault="00F256EF" w:rsidP="00F256EF">
      <w:pPr>
        <w:rPr>
          <w:rFonts w:ascii="Amasis MT Pro Medium" w:hAnsi="Amasis MT Pro Medium"/>
          <w:lang w:bidi="ar-EG"/>
        </w:rPr>
      </w:pPr>
    </w:p>
    <w:p w14:paraId="5E516CD1" w14:textId="74C86A02" w:rsidR="00F256EF" w:rsidRDefault="00F256EF" w:rsidP="00F256EF">
      <w:pPr>
        <w:rPr>
          <w:rFonts w:ascii="Amasis MT Pro Medium" w:hAnsi="Amasis MT Pro Medium"/>
          <w:lang w:bidi="ar-EG"/>
        </w:rPr>
      </w:pPr>
    </w:p>
    <w:p w14:paraId="4797D7FF" w14:textId="77777777" w:rsidR="00F256EF" w:rsidRPr="00F256EF" w:rsidRDefault="00F256EF" w:rsidP="00F256EF">
      <w:pPr>
        <w:rPr>
          <w:rFonts w:ascii="Amasis MT Pro Medium" w:hAnsi="Amasis MT Pro Medium"/>
          <w:lang w:bidi="ar-EG"/>
        </w:rPr>
      </w:pPr>
    </w:p>
    <w:p w14:paraId="48A5C883" w14:textId="77777777" w:rsidR="00F256EF" w:rsidRDefault="00F256EF" w:rsidP="00F256EF">
      <w:pPr>
        <w:rPr>
          <w:rFonts w:ascii="Amasis MT Pro Black" w:hAnsi="Amasis MT Pro Black"/>
          <w:sz w:val="28"/>
          <w:szCs w:val="28"/>
        </w:rPr>
      </w:pPr>
    </w:p>
    <w:p w14:paraId="421271CA" w14:textId="0DB81BD7" w:rsidR="00F256EF" w:rsidRDefault="00F256EF" w:rsidP="00F256EF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>Agile scandal</w:t>
      </w:r>
      <w:r w:rsidRPr="005674D1">
        <w:rPr>
          <w:rFonts w:ascii="Amasis MT Pro Black" w:hAnsi="Amasis MT Pro Black"/>
          <w:sz w:val="28"/>
          <w:szCs w:val="28"/>
        </w:rPr>
        <w:t>:</w:t>
      </w:r>
      <w:r w:rsidR="00AA04D7">
        <w:rPr>
          <w:rFonts w:ascii="Amasis MT Pro Black" w:hAnsi="Amasis MT Pro Black"/>
          <w:sz w:val="28"/>
          <w:szCs w:val="28"/>
        </w:rPr>
        <w:t xml:space="preserve"> (20 days)</w:t>
      </w:r>
    </w:p>
    <w:p w14:paraId="2F37357A" w14:textId="6991C587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create a new project connect with GitHub and prepare the server</w:t>
      </w:r>
    </w:p>
    <w:p w14:paraId="740B4470" w14:textId="3327F552" w:rsid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 xml:space="preserve">login and register </w:t>
      </w:r>
      <w:r>
        <w:rPr>
          <w:rFonts w:ascii="Amasis MT Pro Medium" w:hAnsi="Amasis MT Pro Medium"/>
          <w:lang w:bidi="ar-EG"/>
        </w:rPr>
        <w:t>API</w:t>
      </w:r>
      <w:r w:rsidRPr="00F256EF">
        <w:rPr>
          <w:rFonts w:ascii="Amasis MT Pro Medium" w:hAnsi="Amasis MT Pro Medium"/>
          <w:lang w:bidi="ar-EG"/>
        </w:rPr>
        <w:t>s validation and authentication</w:t>
      </w:r>
    </w:p>
    <w:p w14:paraId="6E4BCCA6" w14:textId="0AC285FA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connected to database</w:t>
      </w:r>
    </w:p>
    <w:p w14:paraId="6F4D6296" w14:textId="6B136B58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normal user</w:t>
      </w:r>
    </w:p>
    <w:p w14:paraId="06CC15E6" w14:textId="3E641269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premium user</w:t>
      </w:r>
    </w:p>
    <w:p w14:paraId="5E70C057" w14:textId="0FC3F95E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admin user</w:t>
      </w:r>
    </w:p>
    <w:p w14:paraId="268FB4C1" w14:textId="4C363AC1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normal company</w:t>
      </w:r>
    </w:p>
    <w:p w14:paraId="72162035" w14:textId="0C0502D0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premium company</w:t>
      </w:r>
    </w:p>
    <w:p w14:paraId="55DE9820" w14:textId="3D4EEC45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authorized company</w:t>
      </w:r>
    </w:p>
    <w:p w14:paraId="577EDBAA" w14:textId="2EBC8C26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post</w:t>
      </w:r>
    </w:p>
    <w:p w14:paraId="38BDF302" w14:textId="477E20A6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ads</w:t>
      </w:r>
    </w:p>
    <w:p w14:paraId="6A205CEE" w14:textId="6AADF237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chat</w:t>
      </w:r>
    </w:p>
    <w:p w14:paraId="769A020E" w14:textId="217B0AEC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test all users</w:t>
      </w:r>
    </w:p>
    <w:p w14:paraId="0D4DCCFF" w14:textId="79E4C579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test all companies</w:t>
      </w:r>
    </w:p>
    <w:p w14:paraId="7CBE1A7D" w14:textId="0950A817" w:rsidR="00F256EF" w:rsidRP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test all posts</w:t>
      </w:r>
    </w:p>
    <w:p w14:paraId="15D708F2" w14:textId="17CAF5E6" w:rsidR="00C3277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 w:rsidRPr="00F256EF">
        <w:rPr>
          <w:rFonts w:ascii="Amasis MT Pro Medium" w:hAnsi="Amasis MT Pro Medium"/>
          <w:lang w:bidi="ar-EG"/>
        </w:rPr>
        <w:t>test chat</w:t>
      </w:r>
    </w:p>
    <w:p w14:paraId="6048426F" w14:textId="475C2713" w:rsidR="00F256EF" w:rsidRDefault="00F256EF" w:rsidP="00F256EF">
      <w:pPr>
        <w:pStyle w:val="ListParagraph"/>
        <w:numPr>
          <w:ilvl w:val="1"/>
          <w:numId w:val="20"/>
        </w:numPr>
        <w:rPr>
          <w:rFonts w:ascii="Amasis MT Pro Medium" w:hAnsi="Amasis MT Pro Medium"/>
          <w:lang w:bidi="ar-EG"/>
        </w:rPr>
      </w:pPr>
      <w:r>
        <w:rPr>
          <w:rFonts w:ascii="Amasis MT Pro Medium" w:hAnsi="Amasis MT Pro Medium"/>
          <w:lang w:bidi="ar-EG"/>
        </w:rPr>
        <w:t>deployment</w:t>
      </w:r>
    </w:p>
    <w:p w14:paraId="7CBCE4B7" w14:textId="07461011" w:rsidR="00083E99" w:rsidRDefault="00083E99" w:rsidP="00083E99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>ERD</w:t>
      </w:r>
      <w:r w:rsidRPr="005674D1">
        <w:rPr>
          <w:rFonts w:ascii="Amasis MT Pro Black" w:hAnsi="Amasis MT Pro Black"/>
          <w:sz w:val="28"/>
          <w:szCs w:val="28"/>
        </w:rPr>
        <w:t>:</w:t>
      </w:r>
      <w:r>
        <w:rPr>
          <w:rFonts w:ascii="Amasis MT Pro Black" w:hAnsi="Amasis MT Pro Black"/>
          <w:sz w:val="28"/>
          <w:szCs w:val="28"/>
        </w:rPr>
        <w:t xml:space="preserve"> </w:t>
      </w:r>
    </w:p>
    <w:p w14:paraId="3553D20E" w14:textId="68929CA1" w:rsidR="00083E99" w:rsidRPr="00083E99" w:rsidRDefault="00FE2116" w:rsidP="00083E99">
      <w:pPr>
        <w:rPr>
          <w:rFonts w:ascii="Amasis MT Pro Medium" w:hAnsi="Amasis MT Pro Medium"/>
          <w:rtl/>
          <w:lang w:bidi="ar-EG"/>
        </w:rPr>
      </w:pPr>
      <w:r>
        <w:rPr>
          <w:noProof/>
          <w:rtl/>
          <w:lang w:val="ar-SA"/>
        </w:rPr>
        <w:pict w14:anchorId="7AEC67F3">
          <v:roundrect id="_x0000_s2068" style="position:absolute;margin-left:167.25pt;margin-top:145.8pt;width:151.05pt;height:178.6pt;z-index:251667456;visibility:visible;mso-wrap-distance-left:9pt;mso-wrap-distance-top:0;mso-wrap-distance-right:9pt;mso-wrap-distance-bottom:0;mso-position-horizontal-relative:text;mso-position-vertical-relative:text;mso-height-relative:margin;v-text-anchor:middle" arcsize="32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" fillcolor="white [3201]" strokecolor="black [3200]" strokeweight="1pt">
            <v:stroke joinstyle="miter"/>
            <v:textbox style="mso-next-textbox:#_x0000_s2068">
              <w:txbxContent>
                <w:p w14:paraId="1F5D6B09" w14:textId="5B973237" w:rsidR="00782FED" w:rsidRPr="000375C0" w:rsidRDefault="00782FED" w:rsidP="00782FED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="Amasis MT Pro Black" w:hAnsi="Amasis MT Pro Black"/>
                      <w:sz w:val="26"/>
                      <w:szCs w:val="26"/>
                    </w:rPr>
                  </w:pPr>
                  <w:r>
                    <w:rPr>
                      <w:rFonts w:ascii="Amasis MT Pro Black" w:hAnsi="Amasis MT Pro Black"/>
                      <w:sz w:val="26"/>
                      <w:szCs w:val="26"/>
                    </w:rPr>
                    <w:t>Company</w:t>
                  </w:r>
                </w:p>
                <w:p w14:paraId="5DE00572" w14:textId="77777777" w:rsidR="00782FED" w:rsidRDefault="00782FED" w:rsidP="00782FED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PK| _id</w:t>
                  </w:r>
                </w:p>
                <w:p w14:paraId="763DC3B2" w14:textId="371175EB" w:rsidR="00782FED" w:rsidRDefault="00782FED" w:rsidP="00782FED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>
                    <w:rPr>
                      <w:rFonts w:ascii="Amasis MT Pro" w:hAnsi="Amasis MT Pro"/>
                      <w:sz w:val="20"/>
                      <w:szCs w:val="20"/>
                    </w:rPr>
                    <w:t>CEO</w:t>
                  </w:r>
                </w:p>
                <w:p w14:paraId="10848880" w14:textId="7C6CAD6A" w:rsidR="00782FED" w:rsidRDefault="00782FED" w:rsidP="00782FED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>Location</w:t>
                  </w:r>
                </w:p>
                <w:p w14:paraId="46F1420F" w14:textId="3C2BD2A9" w:rsidR="00782FED" w:rsidRDefault="00782FED" w:rsidP="00782FED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>About</w:t>
                  </w:r>
                </w:p>
                <w:p w14:paraId="6B8106C3" w14:textId="60E4AAC2" w:rsidR="00782FED" w:rsidRDefault="00782FED" w:rsidP="00782FED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>Email</w:t>
                  </w:r>
                </w:p>
                <w:p w14:paraId="7C598095" w14:textId="05B47AFF" w:rsidR="00782FED" w:rsidRDefault="00782FED" w:rsidP="00823913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>Password</w:t>
                  </w:r>
                </w:p>
                <w:p w14:paraId="4D53BEB3" w14:textId="262EB6F4" w:rsidR="00782FED" w:rsidRDefault="00782FED" w:rsidP="00782FED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>Followers</w:t>
                  </w:r>
                </w:p>
                <w:p w14:paraId="2C552AD0" w14:textId="49E11868" w:rsidR="00782FED" w:rsidRDefault="00782FED" w:rsidP="00823913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>Employees</w:t>
                  </w:r>
                </w:p>
                <w:p w14:paraId="6F24B011" w14:textId="5CCEF51E" w:rsidR="00782FED" w:rsidRDefault="00782FED" w:rsidP="00782FED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 xml:space="preserve">job </w:t>
                  </w:r>
                  <w:proofErr w:type="gramStart"/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>offer</w:t>
                  </w:r>
                  <w:r>
                    <w:rPr>
                      <w:rFonts w:ascii="Amasis MT Pro" w:hAnsi="Amasis MT Pro"/>
                      <w:sz w:val="20"/>
                      <w:szCs w:val="20"/>
                    </w:rPr>
                    <w:t>s</w:t>
                  </w:r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 [!!]</w:t>
                  </w:r>
                  <w:proofErr w:type="gramEnd"/>
                </w:p>
                <w:p w14:paraId="5CF90C68" w14:textId="576E7693" w:rsidR="00782FED" w:rsidRDefault="00782FED" w:rsidP="00782FED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 xml:space="preserve">is </w:t>
                  </w:r>
                  <w:proofErr w:type="gramStart"/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>subscribed</w:t>
                  </w:r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 xml:space="preserve"> </w:t>
                  </w:r>
                </w:p>
                <w:p w14:paraId="59BA07E2" w14:textId="72C88BD1" w:rsidR="00782FED" w:rsidRPr="000375C0" w:rsidRDefault="00782FED" w:rsidP="00782FED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 xml:space="preserve">is </w:t>
                  </w:r>
                  <w:proofErr w:type="gramStart"/>
                  <w:r w:rsidRPr="00782FED">
                    <w:rPr>
                      <w:rFonts w:ascii="Amasis MT Pro" w:hAnsi="Amasis MT Pro"/>
                      <w:sz w:val="20"/>
                      <w:szCs w:val="20"/>
                    </w:rPr>
                    <w:t>accepted</w:t>
                  </w:r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!</w:t>
                  </w:r>
                  <w:proofErr w:type="gramEnd"/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rtl/>
          <w:lang w:val="ar-SA"/>
        </w:rPr>
        <w:pict w14:anchorId="7AEC67F3">
          <v:roundrect id="_x0000_s2060" style="position:absolute;margin-left:339.9pt;margin-top:35pt;width:151.05pt;height:174.25pt;z-index:251660288;visibility:visible;mso-wrap-distance-left:9pt;mso-wrap-distance-top:0;mso-wrap-distance-right:9pt;mso-wrap-distance-bottom:0;mso-position-horizontal-relative:text;mso-position-vertical-relative:text;mso-height-relative:margin;v-text-anchor:middle" arcsize="32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" fillcolor="white [3201]" strokecolor="black [3200]" strokeweight="1pt">
            <v:stroke joinstyle="miter"/>
            <v:textbox style="mso-next-textbox:#_x0000_s2060">
              <w:txbxContent>
                <w:p w14:paraId="2A55881F" w14:textId="7AF00797" w:rsidR="000375C0" w:rsidRPr="000375C0" w:rsidRDefault="000375C0" w:rsidP="000375C0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="Amasis MT Pro Black" w:hAnsi="Amasis MT Pro Black"/>
                      <w:sz w:val="26"/>
                      <w:szCs w:val="26"/>
                    </w:rPr>
                  </w:pPr>
                  <w:r>
                    <w:rPr>
                      <w:rFonts w:ascii="Amasis MT Pro Black" w:hAnsi="Amasis MT Pro Black"/>
                      <w:sz w:val="26"/>
                      <w:szCs w:val="26"/>
                    </w:rPr>
                    <w:t>Post</w:t>
                  </w:r>
                </w:p>
                <w:p w14:paraId="2E53E814" w14:textId="3741B948" w:rsid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PK| _id</w:t>
                  </w:r>
                </w:p>
                <w:p w14:paraId="6F6DCAAE" w14:textId="2B918841" w:rsid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masis MT Pro" w:hAnsi="Amasis MT Pro"/>
                      <w:sz w:val="20"/>
                      <w:szCs w:val="20"/>
                    </w:rPr>
                    <w:t>O</w:t>
                  </w: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wner</w:t>
                  </w:r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!</w:t>
                  </w:r>
                  <w:proofErr w:type="gramEnd"/>
                </w:p>
                <w:p w14:paraId="714D2F16" w14:textId="55C04AD4" w:rsidR="000375C0" w:rsidRDefault="00823913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>
                    <w:rPr>
                      <w:rFonts w:ascii="Amasis MT Pro" w:hAnsi="Amasis MT Pro"/>
                      <w:sz w:val="20"/>
                      <w:szCs w:val="20"/>
                    </w:rPr>
                    <w:t>Tags []</w:t>
                  </w:r>
                </w:p>
                <w:p w14:paraId="7BB5DCCA" w14:textId="3F7FE51D" w:rsidR="000375C0" w:rsidRDefault="00823913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>
                    <w:rPr>
                      <w:rFonts w:ascii="Amasis MT Pro" w:hAnsi="Amasis MT Pro"/>
                      <w:sz w:val="20"/>
                      <w:szCs w:val="20"/>
                    </w:rPr>
                    <w:t>Text</w:t>
                  </w:r>
                </w:p>
                <w:p w14:paraId="367F79F1" w14:textId="7D647D54" w:rsidR="00823913" w:rsidRDefault="00823913" w:rsidP="00823913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>
                    <w:rPr>
                      <w:rFonts w:ascii="Amasis MT Pro" w:hAnsi="Amasis MT Pro"/>
                      <w:sz w:val="20"/>
                      <w:szCs w:val="20"/>
                    </w:rPr>
                    <w:t>Midea</w:t>
                  </w:r>
                </w:p>
                <w:p w14:paraId="13290C63" w14:textId="4516A4A0" w:rsidR="00823913" w:rsidRDefault="00823913" w:rsidP="00823913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>
                    <w:rPr>
                      <w:rFonts w:ascii="Amasis MT Pro" w:hAnsi="Amasis MT Pro"/>
                      <w:sz w:val="20"/>
                      <w:szCs w:val="20"/>
                    </w:rPr>
                    <w:t xml:space="preserve">Is </w:t>
                  </w:r>
                  <w:proofErr w:type="gramStart"/>
                  <w:r>
                    <w:rPr>
                      <w:rFonts w:ascii="Amasis MT Pro" w:hAnsi="Amasis MT Pro"/>
                      <w:sz w:val="20"/>
                      <w:szCs w:val="20"/>
                    </w:rPr>
                    <w:t>updated !</w:t>
                  </w:r>
                  <w:proofErr w:type="gramEnd"/>
                </w:p>
                <w:p w14:paraId="709E23E1" w14:textId="014CE11B" w:rsid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masis MT Pro" w:hAnsi="Amasis MT Pro"/>
                      <w:sz w:val="20"/>
                      <w:szCs w:val="20"/>
                    </w:rPr>
                    <w:t>Date</w:t>
                  </w:r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!</w:t>
                  </w:r>
                  <w:proofErr w:type="gramEnd"/>
                </w:p>
                <w:p w14:paraId="6F681989" w14:textId="42B3065B" w:rsid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masis MT Pro" w:hAnsi="Amasis MT Pro"/>
                      <w:sz w:val="20"/>
                      <w:szCs w:val="20"/>
                    </w:rPr>
                    <w:t>Reacts</w:t>
                  </w:r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!</w:t>
                  </w:r>
                  <w:proofErr w:type="gramEnd"/>
                </w:p>
                <w:p w14:paraId="5A0788D5" w14:textId="70075701" w:rsid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>
                    <w:rPr>
                      <w:rFonts w:ascii="Amasis MT Pro" w:hAnsi="Amasis MT Pro"/>
                      <w:sz w:val="20"/>
                      <w:szCs w:val="20"/>
                    </w:rPr>
                    <w:t>Comments</w:t>
                  </w:r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[</w:t>
                  </w:r>
                  <w:proofErr w:type="gramStart"/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..</w:t>
                  </w:r>
                  <w:proofErr w:type="gramEnd"/>
                  <w:r w:rsidR="00823913">
                    <w:rPr>
                      <w:rFonts w:ascii="Amasis MT Pro" w:hAnsi="Amasis MT Pro"/>
                      <w:sz w:val="20"/>
                      <w:szCs w:val="20"/>
                    </w:rPr>
                    <w:t xml:space="preserve"> ]</w:t>
                  </w:r>
                </w:p>
                <w:p w14:paraId="6FEBB333" w14:textId="7E771AFA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>
                    <w:rPr>
                      <w:rFonts w:ascii="Amasis MT Pro" w:hAnsi="Amasis MT Pro"/>
                      <w:sz w:val="20"/>
                      <w:szCs w:val="20"/>
                    </w:rPr>
                    <w:t>Is Ad</w:t>
                  </w:r>
                </w:p>
                <w:p w14:paraId="793AADC6" w14:textId="65603798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val="ar-SA"/>
        </w:rPr>
        <w:pict w14:anchorId="3B244FD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margin-left:331.25pt;margin-top:80.7pt;width:8.65pt;height:7.9pt;flip:x y;z-index:251666432" o:connectortype="straight"/>
        </w:pict>
      </w:r>
      <w:r>
        <w:rPr>
          <w:noProof/>
          <w:rtl/>
          <w:lang w:val="ar-SA"/>
        </w:rPr>
        <w:pict w14:anchorId="3B244FDF">
          <v:shape id="_x0000_s2065" type="#_x0000_t32" style="position:absolute;margin-left:330.6pt;margin-top:73.15pt;width:8.85pt;height:8.15pt;flip:x;z-index:251665408" o:connectortype="straight"/>
        </w:pict>
      </w:r>
      <w:r>
        <w:rPr>
          <w:noProof/>
          <w:rtl/>
          <w:lang w:val="ar-SA"/>
        </w:rPr>
        <w:pict w14:anchorId="4406DAE4">
          <v:shape id="_x0000_s2064" type="#_x0000_t32" style="position:absolute;margin-left:156.95pt;margin-top:37.8pt;width:.3pt;height:6pt;z-index:251664384" o:connectortype="straight"/>
        </w:pict>
      </w:r>
      <w:r>
        <w:rPr>
          <w:noProof/>
          <w:rtl/>
          <w:lang w:val="ar-SA"/>
        </w:rPr>
        <w:pict w14:anchorId="0709353C">
          <v:shape id="_x0000_s2062" type="#_x0000_t32" style="position:absolute;margin-left:285.35pt;margin-top:40.45pt;width:.05pt;height:40.85pt;z-index:251662336" o:connectortype="straight"/>
        </w:pict>
      </w:r>
      <w:r>
        <w:rPr>
          <w:noProof/>
          <w:rtl/>
          <w:lang w:val="ar-SA"/>
        </w:rPr>
        <w:pict w14:anchorId="35183784">
          <v:shape id="_x0000_s2061" type="#_x0000_t32" style="position:absolute;margin-left:151.7pt;margin-top:40.45pt;width:133.65pt;height:.55pt;flip:y;z-index:251661312" o:connectortype="straight"/>
        </w:pict>
      </w:r>
      <w:r>
        <w:rPr>
          <w:noProof/>
          <w:rtl/>
          <w:lang w:val="ar-SA"/>
        </w:rPr>
        <w:pict w14:anchorId="063A538F">
          <v:shape id="_x0000_s2063" type="#_x0000_t32" style="position:absolute;margin-left:285pt;margin-top:80.7pt;width:55.45pt;height:.6pt;flip:y;z-index:251663360" o:connectortype="straight"/>
        </w:pict>
      </w:r>
      <w:r>
        <w:rPr>
          <w:noProof/>
          <w:rtl/>
        </w:rPr>
        <w:pict w14:anchorId="7AEC67F3">
          <v:roundrect id="Rectangle: Rounded Corners 1" o:spid="_x0000_s2052" style="position:absolute;margin-left:.65pt;margin-top:6.6pt;width:151.05pt;height:296.7pt;z-index:251659264;visibility:visible;mso-wrap-distance-left:9pt;mso-wrap-distance-top:0;mso-wrap-distance-right:9pt;mso-wrap-distance-bottom:0;mso-position-horizontal-relative:text;mso-position-vertical-relative:text;mso-height-relative:margin;v-text-anchor:middle" arcsize="32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" fillcolor="white [3201]" strokecolor="black [3200]" strokeweight="1pt">
            <v:stroke joinstyle="miter"/>
            <v:textbox style="mso-next-textbox:#Rectangle: Rounded Corners 1">
              <w:txbxContent>
                <w:p w14:paraId="1BEC7B3B" w14:textId="5DBFBED9" w:rsidR="000375C0" w:rsidRPr="000375C0" w:rsidRDefault="000375C0" w:rsidP="000375C0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="Amasis MT Pro Black" w:hAnsi="Amasis MT Pro Black"/>
                      <w:sz w:val="26"/>
                      <w:szCs w:val="26"/>
                    </w:rPr>
                  </w:pPr>
                  <w:r w:rsidRPr="000375C0">
                    <w:rPr>
                      <w:rFonts w:ascii="Amasis MT Pro Black" w:hAnsi="Amasis MT Pro Black"/>
                      <w:sz w:val="26"/>
                      <w:szCs w:val="26"/>
                    </w:rPr>
                    <w:t>User</w:t>
                  </w:r>
                </w:p>
                <w:p w14:paraId="200968B8" w14:textId="17749DC8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PK| _id</w:t>
                  </w:r>
                </w:p>
                <w:p w14:paraId="03D5AAF6" w14:textId="13D9878E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email</w:t>
                  </w:r>
                </w:p>
                <w:p w14:paraId="1AD53EFA" w14:textId="3A873D1B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Password</w:t>
                  </w:r>
                </w:p>
                <w:p w14:paraId="1FC9320B" w14:textId="65A19D97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Name</w:t>
                  </w:r>
                </w:p>
                <w:p w14:paraId="2B005D5B" w14:textId="3D02EFF8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Phone</w:t>
                  </w:r>
                </w:p>
                <w:p w14:paraId="010ED802" w14:textId="0363EC3E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Sex</w:t>
                  </w:r>
                </w:p>
                <w:p w14:paraId="1F1EF3F9" w14:textId="1D6A51B1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Photo</w:t>
                  </w:r>
                </w:p>
                <w:p w14:paraId="61D824DF" w14:textId="48C3FA79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Address</w:t>
                  </w:r>
                </w:p>
                <w:p w14:paraId="216CD4B1" w14:textId="75305412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About</w:t>
                  </w:r>
                </w:p>
                <w:p w14:paraId="5A162F06" w14:textId="0EADA681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Education</w:t>
                  </w:r>
                </w:p>
                <w:p w14:paraId="36D95896" w14:textId="6DF54491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Experience</w:t>
                  </w:r>
                </w:p>
                <w:p w14:paraId="7554661C" w14:textId="354EC31E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Skills</w:t>
                  </w:r>
                </w:p>
                <w:p w14:paraId="28A0303F" w14:textId="0AB83E51" w:rsidR="000375C0" w:rsidRPr="000375C0" w:rsidRDefault="00823913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masis MT Pro" w:hAnsi="Amasis MT Pro"/>
                      <w:sz w:val="20"/>
                      <w:szCs w:val="20"/>
                    </w:rPr>
                    <w:t>c</w:t>
                  </w:r>
                  <w:r w:rsidR="000375C0" w:rsidRPr="000375C0">
                    <w:rPr>
                      <w:rFonts w:ascii="Amasis MT Pro" w:hAnsi="Amasis MT Pro"/>
                      <w:sz w:val="20"/>
                      <w:szCs w:val="20"/>
                    </w:rPr>
                    <w:t>urrentWork</w:t>
                  </w:r>
                  <w:proofErr w:type="spellEnd"/>
                </w:p>
                <w:p w14:paraId="549E241C" w14:textId="1C20D0AB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CV</w:t>
                  </w:r>
                </w:p>
                <w:p w14:paraId="31F1E326" w14:textId="72C065E1" w:rsidR="000375C0" w:rsidRPr="000375C0" w:rsidRDefault="00823913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masis MT Pro" w:hAnsi="Amasis MT Pro"/>
                      <w:sz w:val="20"/>
                      <w:szCs w:val="20"/>
                    </w:rPr>
                    <w:t>f</w:t>
                  </w:r>
                  <w:r w:rsidR="000375C0" w:rsidRPr="000375C0">
                    <w:rPr>
                      <w:rFonts w:ascii="Amasis MT Pro" w:hAnsi="Amasis MT Pro"/>
                      <w:sz w:val="20"/>
                      <w:szCs w:val="20"/>
                    </w:rPr>
                    <w:t>ollow</w:t>
                  </w:r>
                  <w:r>
                    <w:rPr>
                      <w:rFonts w:ascii="Amasis MT Pro" w:hAnsi="Amasis MT Pro"/>
                      <w:sz w:val="20"/>
                      <w:szCs w:val="20"/>
                    </w:rPr>
                    <w:t>ee</w:t>
                  </w:r>
                  <w:r w:rsidR="000375C0" w:rsidRPr="000375C0">
                    <w:rPr>
                      <w:rFonts w:ascii="Amasis MT Pro" w:hAnsi="Amasis MT Pro"/>
                      <w:sz w:val="20"/>
                      <w:szCs w:val="20"/>
                    </w:rPr>
                    <w:t>Users</w:t>
                  </w:r>
                  <w:proofErr w:type="spellEnd"/>
                </w:p>
                <w:p w14:paraId="14C4C594" w14:textId="6FEC49E0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Followed Companies</w:t>
                  </w:r>
                </w:p>
                <w:p w14:paraId="6D9F0696" w14:textId="1EF91DC7" w:rsidR="000375C0" w:rsidRPr="000375C0" w:rsidRDefault="000375C0" w:rsidP="00823913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Followers</w:t>
                  </w:r>
                </w:p>
                <w:p w14:paraId="2A7B31CF" w14:textId="10F4D9B2" w:rsidR="000375C0" w:rsidRP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Is Premium</w:t>
                  </w:r>
                </w:p>
                <w:p w14:paraId="3D51FE31" w14:textId="1BA8504C" w:rsidR="000375C0" w:rsidRDefault="000375C0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 w:rsidRPr="000375C0">
                    <w:rPr>
                      <w:rFonts w:ascii="Amasis MT Pro" w:hAnsi="Amasis MT Pro"/>
                      <w:sz w:val="20"/>
                      <w:szCs w:val="20"/>
                    </w:rPr>
                    <w:t>Is Admen</w:t>
                  </w:r>
                </w:p>
                <w:p w14:paraId="231D35FF" w14:textId="5CB47E05" w:rsidR="00823913" w:rsidRPr="000375C0" w:rsidRDefault="00823913" w:rsidP="000375C0">
                  <w:pPr>
                    <w:spacing w:after="0"/>
                    <w:rPr>
                      <w:rFonts w:ascii="Amasis MT Pro" w:hAnsi="Amasis MT Pro"/>
                      <w:sz w:val="20"/>
                      <w:szCs w:val="20"/>
                    </w:rPr>
                  </w:pPr>
                  <w:r>
                    <w:rPr>
                      <w:rFonts w:ascii="Amasis MT Pro" w:hAnsi="Amasis MT Pro"/>
                      <w:sz w:val="20"/>
                      <w:szCs w:val="20"/>
                    </w:rPr>
                    <w:t xml:space="preserve">Is </w:t>
                  </w:r>
                  <w:proofErr w:type="gramStart"/>
                  <w:r>
                    <w:rPr>
                      <w:rFonts w:ascii="Amasis MT Pro" w:hAnsi="Amasis MT Pro"/>
                      <w:sz w:val="20"/>
                      <w:szCs w:val="20"/>
                    </w:rPr>
                    <w:t>active !!</w:t>
                  </w:r>
                  <w:proofErr w:type="gramEnd"/>
                </w:p>
              </w:txbxContent>
            </v:textbox>
          </v:roundrect>
        </w:pict>
      </w:r>
    </w:p>
    <w:sectPr w:rsidR="00083E99" w:rsidRPr="00083E99" w:rsidSect="00AC1590">
      <w:pgSz w:w="12240" w:h="15840"/>
      <w:pgMar w:top="810" w:right="1440" w:bottom="5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69C3" w14:textId="77777777" w:rsidR="00050B69" w:rsidRDefault="00050B69" w:rsidP="00524988">
      <w:pPr>
        <w:spacing w:after="0" w:line="240" w:lineRule="auto"/>
      </w:pPr>
      <w:r>
        <w:separator/>
      </w:r>
    </w:p>
  </w:endnote>
  <w:endnote w:type="continuationSeparator" w:id="0">
    <w:p w14:paraId="06C8796C" w14:textId="77777777" w:rsidR="00050B69" w:rsidRDefault="00050B69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DF27" w14:textId="77777777" w:rsidR="00050B69" w:rsidRDefault="00050B69" w:rsidP="00524988">
      <w:pPr>
        <w:spacing w:after="0" w:line="240" w:lineRule="auto"/>
      </w:pPr>
      <w:r>
        <w:separator/>
      </w:r>
    </w:p>
  </w:footnote>
  <w:footnote w:type="continuationSeparator" w:id="0">
    <w:p w14:paraId="5580FD84" w14:textId="77777777" w:rsidR="00050B69" w:rsidRDefault="00050B69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968F4"/>
    <w:multiLevelType w:val="hybridMultilevel"/>
    <w:tmpl w:val="685CF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683"/>
    <w:multiLevelType w:val="hybridMultilevel"/>
    <w:tmpl w:val="61FE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713B4"/>
    <w:multiLevelType w:val="hybridMultilevel"/>
    <w:tmpl w:val="0EECB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65F13"/>
    <w:multiLevelType w:val="hybridMultilevel"/>
    <w:tmpl w:val="CCF8DBBE"/>
    <w:lvl w:ilvl="0" w:tplc="AA3674D6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30262D7"/>
    <w:multiLevelType w:val="hybridMultilevel"/>
    <w:tmpl w:val="3E34AF8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15D36308"/>
    <w:multiLevelType w:val="hybridMultilevel"/>
    <w:tmpl w:val="D0E2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C6006"/>
    <w:multiLevelType w:val="hybridMultilevel"/>
    <w:tmpl w:val="2106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399A"/>
    <w:multiLevelType w:val="hybridMultilevel"/>
    <w:tmpl w:val="6706C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199"/>
    <w:multiLevelType w:val="hybridMultilevel"/>
    <w:tmpl w:val="88D493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2468"/>
    <w:multiLevelType w:val="hybridMultilevel"/>
    <w:tmpl w:val="FA48289E"/>
    <w:lvl w:ilvl="0" w:tplc="F6EEA644">
      <w:start w:val="1"/>
      <w:numFmt w:val="bullet"/>
      <w:lvlText w:val="-"/>
      <w:lvlJc w:val="left"/>
      <w:pPr>
        <w:ind w:left="1080" w:hanging="360"/>
      </w:pPr>
      <w:rPr>
        <w:rFonts w:ascii="Amasis MT Pro Black" w:eastAsiaTheme="majorEastAsia" w:hAnsi="Amasis MT Pro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C23B1B"/>
    <w:multiLevelType w:val="hybridMultilevel"/>
    <w:tmpl w:val="78200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DC6404"/>
    <w:multiLevelType w:val="hybridMultilevel"/>
    <w:tmpl w:val="685CF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03C01"/>
    <w:multiLevelType w:val="hybridMultilevel"/>
    <w:tmpl w:val="4C7A3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2E02E8"/>
    <w:multiLevelType w:val="hybridMultilevel"/>
    <w:tmpl w:val="50A8B0E0"/>
    <w:lvl w:ilvl="0" w:tplc="0CF200A0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352D33E9"/>
    <w:multiLevelType w:val="hybridMultilevel"/>
    <w:tmpl w:val="3AFAEF6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35CA31B8"/>
    <w:multiLevelType w:val="hybridMultilevel"/>
    <w:tmpl w:val="56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588"/>
    <w:multiLevelType w:val="hybridMultilevel"/>
    <w:tmpl w:val="9E8CE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A25A2"/>
    <w:multiLevelType w:val="hybridMultilevel"/>
    <w:tmpl w:val="E10C1D2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BBCC1A5E">
      <w:start w:val="1"/>
      <w:numFmt w:val="decimal"/>
      <w:lvlText w:val="%2-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 w15:restartNumberingAfterBreak="0">
    <w:nsid w:val="4C0B7657"/>
    <w:multiLevelType w:val="hybridMultilevel"/>
    <w:tmpl w:val="505E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A19E3"/>
    <w:multiLevelType w:val="hybridMultilevel"/>
    <w:tmpl w:val="B23A0F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6274C6"/>
    <w:multiLevelType w:val="hybridMultilevel"/>
    <w:tmpl w:val="25E4E9C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 w15:restartNumberingAfterBreak="0">
    <w:nsid w:val="5D5E2FFF"/>
    <w:multiLevelType w:val="hybridMultilevel"/>
    <w:tmpl w:val="C1D45F24"/>
    <w:lvl w:ilvl="0" w:tplc="F5707542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60584E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1D02A17"/>
    <w:multiLevelType w:val="hybridMultilevel"/>
    <w:tmpl w:val="F35C9F4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648171BC"/>
    <w:multiLevelType w:val="hybridMultilevel"/>
    <w:tmpl w:val="F83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649A4"/>
    <w:multiLevelType w:val="hybridMultilevel"/>
    <w:tmpl w:val="D83AD20C"/>
    <w:lvl w:ilvl="0" w:tplc="F6EEA644">
      <w:start w:val="1"/>
      <w:numFmt w:val="bullet"/>
      <w:lvlText w:val="-"/>
      <w:lvlJc w:val="left"/>
      <w:pPr>
        <w:ind w:left="1800" w:hanging="360"/>
      </w:pPr>
      <w:rPr>
        <w:rFonts w:ascii="Amasis MT Pro Black" w:eastAsiaTheme="majorEastAsia" w:hAnsi="Amasis MT Pro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C646D8"/>
    <w:multiLevelType w:val="hybridMultilevel"/>
    <w:tmpl w:val="2F86982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 w15:restartNumberingAfterBreak="0">
    <w:nsid w:val="7149428B"/>
    <w:multiLevelType w:val="hybridMultilevel"/>
    <w:tmpl w:val="3F1A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78376">
    <w:abstractNumId w:val="31"/>
  </w:num>
  <w:num w:numId="2" w16cid:durableId="235167714">
    <w:abstractNumId w:val="18"/>
  </w:num>
  <w:num w:numId="3" w16cid:durableId="852304747">
    <w:abstractNumId w:val="10"/>
  </w:num>
  <w:num w:numId="4" w16cid:durableId="1774934192">
    <w:abstractNumId w:val="0"/>
  </w:num>
  <w:num w:numId="5" w16cid:durableId="87821935">
    <w:abstractNumId w:val="11"/>
  </w:num>
  <w:num w:numId="6" w16cid:durableId="1957517710">
    <w:abstractNumId w:val="28"/>
  </w:num>
  <w:num w:numId="7" w16cid:durableId="1638298897">
    <w:abstractNumId w:val="25"/>
  </w:num>
  <w:num w:numId="8" w16cid:durableId="943608871">
    <w:abstractNumId w:val="12"/>
  </w:num>
  <w:num w:numId="9" w16cid:durableId="667025942">
    <w:abstractNumId w:val="9"/>
  </w:num>
  <w:num w:numId="10" w16cid:durableId="2111461129">
    <w:abstractNumId w:val="19"/>
  </w:num>
  <w:num w:numId="11" w16cid:durableId="1895047694">
    <w:abstractNumId w:val="8"/>
  </w:num>
  <w:num w:numId="12" w16cid:durableId="1752848208">
    <w:abstractNumId w:val="30"/>
  </w:num>
  <w:num w:numId="13" w16cid:durableId="1997106086">
    <w:abstractNumId w:val="2"/>
  </w:num>
  <w:num w:numId="14" w16cid:durableId="557909051">
    <w:abstractNumId w:val="3"/>
  </w:num>
  <w:num w:numId="15" w16cid:durableId="1635981870">
    <w:abstractNumId w:val="1"/>
  </w:num>
  <w:num w:numId="16" w16cid:durableId="1256204404">
    <w:abstractNumId w:val="13"/>
  </w:num>
  <w:num w:numId="17" w16cid:durableId="365836941">
    <w:abstractNumId w:val="27"/>
  </w:num>
  <w:num w:numId="18" w16cid:durableId="671494989">
    <w:abstractNumId w:val="22"/>
  </w:num>
  <w:num w:numId="19" w16cid:durableId="1525367775">
    <w:abstractNumId w:val="6"/>
  </w:num>
  <w:num w:numId="20" w16cid:durableId="1990397529">
    <w:abstractNumId w:val="20"/>
  </w:num>
  <w:num w:numId="21" w16cid:durableId="946352255">
    <w:abstractNumId w:val="17"/>
  </w:num>
  <w:num w:numId="22" w16cid:durableId="1701854668">
    <w:abstractNumId w:val="24"/>
  </w:num>
  <w:num w:numId="23" w16cid:durableId="1322738411">
    <w:abstractNumId w:val="7"/>
  </w:num>
  <w:num w:numId="24" w16cid:durableId="1361587858">
    <w:abstractNumId w:val="4"/>
  </w:num>
  <w:num w:numId="25" w16cid:durableId="2008824010">
    <w:abstractNumId w:val="21"/>
  </w:num>
  <w:num w:numId="26" w16cid:durableId="226457210">
    <w:abstractNumId w:val="15"/>
  </w:num>
  <w:num w:numId="27" w16cid:durableId="616912082">
    <w:abstractNumId w:val="16"/>
  </w:num>
  <w:num w:numId="28" w16cid:durableId="959334807">
    <w:abstractNumId w:val="23"/>
  </w:num>
  <w:num w:numId="29" w16cid:durableId="1179202112">
    <w:abstractNumId w:val="29"/>
  </w:num>
  <w:num w:numId="30" w16cid:durableId="704671566">
    <w:abstractNumId w:val="26"/>
  </w:num>
  <w:num w:numId="31" w16cid:durableId="1412776804">
    <w:abstractNumId w:val="5"/>
  </w:num>
  <w:num w:numId="32" w16cid:durableId="1471939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A25"/>
    <w:rsid w:val="00004091"/>
    <w:rsid w:val="00013B19"/>
    <w:rsid w:val="000141DF"/>
    <w:rsid w:val="00016A96"/>
    <w:rsid w:val="000375C0"/>
    <w:rsid w:val="00044941"/>
    <w:rsid w:val="00050B69"/>
    <w:rsid w:val="00076856"/>
    <w:rsid w:val="00082B75"/>
    <w:rsid w:val="00083E99"/>
    <w:rsid w:val="0009406D"/>
    <w:rsid w:val="00097C80"/>
    <w:rsid w:val="00151A42"/>
    <w:rsid w:val="0019025E"/>
    <w:rsid w:val="001B2840"/>
    <w:rsid w:val="001E3ADA"/>
    <w:rsid w:val="002261A4"/>
    <w:rsid w:val="002B6D01"/>
    <w:rsid w:val="002F1EA7"/>
    <w:rsid w:val="003169C1"/>
    <w:rsid w:val="003C0A5F"/>
    <w:rsid w:val="00432A3E"/>
    <w:rsid w:val="00434E2A"/>
    <w:rsid w:val="004665BD"/>
    <w:rsid w:val="00481FAD"/>
    <w:rsid w:val="00483FFD"/>
    <w:rsid w:val="004D1F22"/>
    <w:rsid w:val="005244D5"/>
    <w:rsid w:val="00524988"/>
    <w:rsid w:val="00563FE4"/>
    <w:rsid w:val="005674D1"/>
    <w:rsid w:val="005733DE"/>
    <w:rsid w:val="00575138"/>
    <w:rsid w:val="00575C9D"/>
    <w:rsid w:val="00584332"/>
    <w:rsid w:val="005854E9"/>
    <w:rsid w:val="0059159A"/>
    <w:rsid w:val="00625FA3"/>
    <w:rsid w:val="00635D86"/>
    <w:rsid w:val="006873C6"/>
    <w:rsid w:val="007252CE"/>
    <w:rsid w:val="00750A25"/>
    <w:rsid w:val="00782FED"/>
    <w:rsid w:val="00783197"/>
    <w:rsid w:val="007B0A1A"/>
    <w:rsid w:val="007D6C49"/>
    <w:rsid w:val="00823913"/>
    <w:rsid w:val="00850B00"/>
    <w:rsid w:val="00874AA1"/>
    <w:rsid w:val="0088741C"/>
    <w:rsid w:val="008967A9"/>
    <w:rsid w:val="008B5A07"/>
    <w:rsid w:val="008F7AA8"/>
    <w:rsid w:val="0098254E"/>
    <w:rsid w:val="00AA04D7"/>
    <w:rsid w:val="00AC1590"/>
    <w:rsid w:val="00B46782"/>
    <w:rsid w:val="00B531F3"/>
    <w:rsid w:val="00B617ED"/>
    <w:rsid w:val="00BD18F2"/>
    <w:rsid w:val="00C3277F"/>
    <w:rsid w:val="00CA581D"/>
    <w:rsid w:val="00CF49AA"/>
    <w:rsid w:val="00D64FCE"/>
    <w:rsid w:val="00E2404D"/>
    <w:rsid w:val="00E5709C"/>
    <w:rsid w:val="00E73F21"/>
    <w:rsid w:val="00EC5F49"/>
    <w:rsid w:val="00F14C4A"/>
    <w:rsid w:val="00F256EF"/>
    <w:rsid w:val="00F6652F"/>
    <w:rsid w:val="00F94C3E"/>
    <w:rsid w:val="00FA6F20"/>
    <w:rsid w:val="00FE08E1"/>
    <w:rsid w:val="00FF0AC5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  <o:rules v:ext="edit">
        <o:r id="V:Rule7" type="connector" idref="#_x0000_s2061"/>
        <o:r id="V:Rule8" type="connector" idref="#_x0000_s2062"/>
        <o:r id="V:Rule9" type="connector" idref="#_x0000_s2063"/>
        <o:r id="V:Rule10" type="connector" idref="#_x0000_s2066"/>
        <o:r id="V:Rule11" type="connector" idref="#_x0000_s2064"/>
        <o:r id="V:Rule12" type="connector" idref="#_x0000_s2065"/>
      </o:rules>
    </o:shapelayout>
  </w:shapeDefaults>
  <w:decimalSymbol w:val="."/>
  <w:listSeparator w:val=","/>
  <w14:docId w14:val="417A5DA1"/>
  <w15:docId w15:val="{CD5F7188-43FA-432E-B9B4-3EED7A7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0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C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o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442AF9B9545A2B9F4DE4C4045B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57A7F-DB63-42BB-9754-94C1589B26D0}"/>
      </w:docPartPr>
      <w:docPartBody>
        <w:p w:rsidR="00C844B3" w:rsidRDefault="00C36D08">
          <w:pPr>
            <w:pStyle w:val="C84442AF9B9545A2B9F4DE4C4045B39A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0D"/>
    <w:rsid w:val="0027222D"/>
    <w:rsid w:val="006357E6"/>
    <w:rsid w:val="0066096B"/>
    <w:rsid w:val="00A81B0D"/>
    <w:rsid w:val="00B21497"/>
    <w:rsid w:val="00BA25DB"/>
    <w:rsid w:val="00C36D08"/>
    <w:rsid w:val="00C844B3"/>
    <w:rsid w:val="00D60666"/>
    <w:rsid w:val="00DA3FF6"/>
    <w:rsid w:val="00D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442AF9B9545A2B9F4DE4C4045B39A">
    <w:name w:val="C84442AF9B9545A2B9F4DE4C4045B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75D0E2-F893-49F0-B4BC-221823A7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1138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Atef</dc:creator>
  <cp:keywords/>
  <dc:description/>
  <cp:lastModifiedBy>Kero Atef</cp:lastModifiedBy>
  <cp:revision>8</cp:revision>
  <cp:lastPrinted>2022-06-30T11:53:00Z</cp:lastPrinted>
  <dcterms:created xsi:type="dcterms:W3CDTF">2022-06-29T23:55:00Z</dcterms:created>
  <dcterms:modified xsi:type="dcterms:W3CDTF">2022-07-16T23:52:00Z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